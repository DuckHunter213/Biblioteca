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Raleway" w:hAnsi="Raleway"/>
          <w:color w:val="90C226" w:themeColor="accent1"/>
          <w:sz w:val="24"/>
          <w:lang w:val="es-MX"/>
        </w:rPr>
        <w:id w:val="1355920343"/>
        <w:docPartObj>
          <w:docPartGallery w:val="Cover Pages"/>
          <w:docPartUnique/>
        </w:docPartObj>
      </w:sdtPr>
      <w:sdtEndPr>
        <w:rPr>
          <w:color w:val="auto"/>
        </w:rPr>
      </w:sdtEndPr>
      <w:sdtContent>
        <w:p w:rsidR="0054166E" w:rsidRPr="00145F87" w:rsidRDefault="0054166E">
          <w:pPr>
            <w:pStyle w:val="Sinespaciado"/>
            <w:spacing w:before="1540" w:after="240"/>
            <w:jc w:val="center"/>
            <w:rPr>
              <w:rFonts w:ascii="Raleway" w:hAnsi="Raleway"/>
              <w:color w:val="90C226" w:themeColor="accent1"/>
            </w:rPr>
          </w:pPr>
          <w:r w:rsidRPr="00145F87">
            <w:rPr>
              <w:rFonts w:ascii="Raleway" w:hAnsi="Raleway"/>
              <w:noProof/>
              <w:color w:val="90C226" w:themeColor="accent1"/>
              <w:lang w:val="es-MX"/>
            </w:rPr>
            <w:drawing>
              <wp:inline distT="0" distB="0" distL="0" distR="0" wp14:anchorId="73053305" wp14:editId="29832A79">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Raleway" w:eastAsiaTheme="majorEastAsia" w:hAnsi="Raleway" w:cstheme="majorBidi"/>
              <w:caps/>
              <w:color w:val="0070C0"/>
              <w:sz w:val="72"/>
              <w:szCs w:val="72"/>
            </w:rPr>
            <w:alias w:val="Título"/>
            <w:tag w:val=""/>
            <w:id w:val="1735040861"/>
            <w:placeholder>
              <w:docPart w:val="1070928B12244B63AADEC2A5909130F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4166E" w:rsidRPr="0028366A" w:rsidRDefault="0054166E">
              <w:pPr>
                <w:pStyle w:val="Sinespaciado"/>
                <w:pBdr>
                  <w:top w:val="single" w:sz="6" w:space="6" w:color="90C226" w:themeColor="accent1"/>
                  <w:bottom w:val="single" w:sz="6" w:space="6" w:color="90C226" w:themeColor="accent1"/>
                </w:pBdr>
                <w:spacing w:after="240"/>
                <w:jc w:val="center"/>
                <w:rPr>
                  <w:rFonts w:ascii="Raleway" w:eastAsiaTheme="majorEastAsia" w:hAnsi="Raleway" w:cstheme="majorBidi"/>
                  <w:caps/>
                  <w:color w:val="90C226" w:themeColor="accent1"/>
                  <w:sz w:val="80"/>
                  <w:szCs w:val="80"/>
                  <w:lang w:val="es-MX"/>
                </w:rPr>
              </w:pPr>
              <w:r w:rsidRPr="00145F87">
                <w:rPr>
                  <w:rFonts w:ascii="Raleway" w:eastAsiaTheme="majorEastAsia" w:hAnsi="Raleway" w:cstheme="majorBidi"/>
                  <w:caps/>
                  <w:color w:val="0070C0"/>
                  <w:sz w:val="72"/>
                  <w:szCs w:val="72"/>
                  <w:lang w:val="es-MX"/>
                </w:rPr>
                <w:t>Documento de entrega final</w:t>
              </w:r>
            </w:p>
          </w:sdtContent>
        </w:sdt>
        <w:sdt>
          <w:sdtPr>
            <w:rPr>
              <w:rFonts w:ascii="Raleway" w:hAnsi="Raleway"/>
              <w:color w:val="0070C0"/>
              <w:sz w:val="28"/>
              <w:szCs w:val="28"/>
            </w:rPr>
            <w:alias w:val="Subtítulo"/>
            <w:tag w:val=""/>
            <w:id w:val="328029620"/>
            <w:placeholder>
              <w:docPart w:val="5D005CFF5C9A4DC6872B34DCD481BA73"/>
            </w:placeholder>
            <w:dataBinding w:prefixMappings="xmlns:ns0='http://purl.org/dc/elements/1.1/' xmlns:ns1='http://schemas.openxmlformats.org/package/2006/metadata/core-properties' " w:xpath="/ns1:coreProperties[1]/ns0:subject[1]" w:storeItemID="{6C3C8BC8-F283-45AE-878A-BAB7291924A1}"/>
            <w:text/>
          </w:sdtPr>
          <w:sdtEndPr/>
          <w:sdtContent>
            <w:p w:rsidR="0054166E" w:rsidRPr="0028366A" w:rsidRDefault="00145F87">
              <w:pPr>
                <w:pStyle w:val="Sinespaciado"/>
                <w:jc w:val="center"/>
                <w:rPr>
                  <w:rFonts w:ascii="Raleway" w:hAnsi="Raleway"/>
                  <w:color w:val="90C226" w:themeColor="accent1"/>
                  <w:sz w:val="28"/>
                  <w:szCs w:val="28"/>
                  <w:lang w:val="es-MX"/>
                </w:rPr>
              </w:pPr>
              <w:r w:rsidRPr="00145F87">
                <w:rPr>
                  <w:rFonts w:ascii="Raleway" w:hAnsi="Raleway"/>
                  <w:color w:val="0070C0"/>
                  <w:sz w:val="28"/>
                  <w:szCs w:val="28"/>
                  <w:lang w:val="es-MX"/>
                </w:rPr>
                <w:t>Entrega de documento final</w:t>
              </w:r>
            </w:p>
          </w:sdtContent>
        </w:sdt>
        <w:p w:rsidR="0054166E" w:rsidRPr="00145F87" w:rsidRDefault="0054166E">
          <w:pPr>
            <w:pStyle w:val="Sinespaciado"/>
            <w:spacing w:before="480"/>
            <w:jc w:val="center"/>
            <w:rPr>
              <w:rFonts w:ascii="Raleway" w:hAnsi="Raleway"/>
              <w:color w:val="90C226" w:themeColor="accent1"/>
            </w:rPr>
          </w:pPr>
          <w:r w:rsidRPr="00145F87">
            <w:rPr>
              <w:rFonts w:ascii="Raleway" w:hAnsi="Raleway"/>
              <w:noProof/>
              <w:color w:val="90C226" w:themeColor="accent1"/>
              <w:lang w:val="es-MX"/>
            </w:rPr>
            <mc:AlternateContent>
              <mc:Choice Requires="wps">
                <w:drawing>
                  <wp:anchor distT="0" distB="0" distL="114300" distR="114300" simplePos="0" relativeHeight="251659264" behindDoc="0" locked="0" layoutInCell="1" allowOverlap="1" wp14:anchorId="28012DEA" wp14:editId="504B283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70C0"/>
                                    <w:sz w:val="28"/>
                                    <w:szCs w:val="28"/>
                                    <w:lang w:val="es-MX"/>
                                  </w:rPr>
                                  <w:alias w:val="Fecha"/>
                                  <w:tag w:val=""/>
                                  <w:id w:val="-142117784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151ED" w:rsidRPr="0028366A" w:rsidRDefault="007151ED">
                                    <w:pPr>
                                      <w:pStyle w:val="Sinespaciado"/>
                                      <w:spacing w:after="40"/>
                                      <w:jc w:val="center"/>
                                      <w:rPr>
                                        <w:caps/>
                                        <w:color w:val="0070C0"/>
                                        <w:sz w:val="28"/>
                                        <w:szCs w:val="28"/>
                                        <w:lang w:val="es-MX"/>
                                      </w:rPr>
                                    </w:pPr>
                                    <w:r>
                                      <w:rPr>
                                        <w:caps/>
                                        <w:color w:val="0070C0"/>
                                        <w:sz w:val="28"/>
                                        <w:szCs w:val="28"/>
                                        <w:lang w:val="es-MX"/>
                                      </w:rPr>
                                      <w:t>8</w:t>
                                    </w:r>
                                    <w:r w:rsidRPr="00D616B3">
                                      <w:rPr>
                                        <w:caps/>
                                        <w:color w:val="0070C0"/>
                                        <w:sz w:val="28"/>
                                        <w:szCs w:val="28"/>
                                        <w:lang w:val="es-MX"/>
                                      </w:rPr>
                                      <w:t xml:space="preserve"> de junio de 2016</w:t>
                                    </w:r>
                                  </w:p>
                                </w:sdtContent>
                              </w:sdt>
                              <w:p w:rsidR="007151ED" w:rsidRPr="0028366A" w:rsidRDefault="00AA49E9">
                                <w:pPr>
                                  <w:pStyle w:val="Sinespaciado"/>
                                  <w:jc w:val="center"/>
                                  <w:rPr>
                                    <w:color w:val="0070C0"/>
                                    <w:lang w:val="es-MX"/>
                                  </w:rPr>
                                </w:pPr>
                                <w:sdt>
                                  <w:sdtPr>
                                    <w:rPr>
                                      <w:caps/>
                                      <w:color w:val="0070C0"/>
                                      <w:lang w:val="es-MX"/>
                                    </w:rPr>
                                    <w:alias w:val="Compañía"/>
                                    <w:tag w:val=""/>
                                    <w:id w:val="-522480715"/>
                                    <w:dataBinding w:prefixMappings="xmlns:ns0='http://schemas.openxmlformats.org/officeDocument/2006/extended-properties' " w:xpath="/ns0:Properties[1]/ns0:Company[1]" w:storeItemID="{6668398D-A668-4E3E-A5EB-62B293D839F1}"/>
                                    <w:text/>
                                  </w:sdtPr>
                                  <w:sdtEndPr/>
                                  <w:sdtContent>
                                    <w:r w:rsidR="007151ED" w:rsidRPr="00D616B3">
                                      <w:rPr>
                                        <w:caps/>
                                        <w:color w:val="0070C0"/>
                                        <w:lang w:val="es-MX"/>
                                      </w:rPr>
                                      <w:t>Universidad VEracruzana</w:t>
                                    </w:r>
                                  </w:sdtContent>
                                </w:sdt>
                              </w:p>
                              <w:p w:rsidR="007151ED" w:rsidRPr="00D616B3" w:rsidRDefault="00AA49E9">
                                <w:pPr>
                                  <w:pStyle w:val="Sinespaciado"/>
                                  <w:jc w:val="center"/>
                                  <w:rPr>
                                    <w:color w:val="0070C0"/>
                                  </w:rPr>
                                </w:pPr>
                                <w:sdt>
                                  <w:sdtPr>
                                    <w:rPr>
                                      <w:color w:val="0070C0"/>
                                      <w:lang w:val="es-MX"/>
                                    </w:rPr>
                                    <w:alias w:val="Dirección"/>
                                    <w:tag w:val=""/>
                                    <w:id w:val="-187750494"/>
                                    <w:dataBinding w:prefixMappings="xmlns:ns0='http://schemas.microsoft.com/office/2006/coverPageProps' " w:xpath="/ns0:CoverPageProperties[1]/ns0:CompanyAddress[1]" w:storeItemID="{55AF091B-3C7A-41E3-B477-F2FDAA23CFDA}"/>
                                    <w:text/>
                                  </w:sdtPr>
                                  <w:sdtEndPr/>
                                  <w:sdtContent>
                                    <w:r w:rsidR="007151ED" w:rsidRPr="00D616B3">
                                      <w:rPr>
                                        <w:color w:val="0070C0"/>
                                        <w:lang w:val="es-MX"/>
                                      </w:rPr>
                                      <w:t>Ingeniería de Software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012DE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070C0"/>
                              <w:sz w:val="28"/>
                              <w:szCs w:val="28"/>
                              <w:lang w:val="es-MX"/>
                            </w:rPr>
                            <w:alias w:val="Fecha"/>
                            <w:tag w:val=""/>
                            <w:id w:val="-142117784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151ED" w:rsidRPr="0028366A" w:rsidRDefault="007151ED">
                              <w:pPr>
                                <w:pStyle w:val="Sinespaciado"/>
                                <w:spacing w:after="40"/>
                                <w:jc w:val="center"/>
                                <w:rPr>
                                  <w:caps/>
                                  <w:color w:val="0070C0"/>
                                  <w:sz w:val="28"/>
                                  <w:szCs w:val="28"/>
                                  <w:lang w:val="es-MX"/>
                                </w:rPr>
                              </w:pPr>
                              <w:r>
                                <w:rPr>
                                  <w:caps/>
                                  <w:color w:val="0070C0"/>
                                  <w:sz w:val="28"/>
                                  <w:szCs w:val="28"/>
                                  <w:lang w:val="es-MX"/>
                                </w:rPr>
                                <w:t>8</w:t>
                              </w:r>
                              <w:r w:rsidRPr="00D616B3">
                                <w:rPr>
                                  <w:caps/>
                                  <w:color w:val="0070C0"/>
                                  <w:sz w:val="28"/>
                                  <w:szCs w:val="28"/>
                                  <w:lang w:val="es-MX"/>
                                </w:rPr>
                                <w:t xml:space="preserve"> de junio de 2016</w:t>
                              </w:r>
                            </w:p>
                          </w:sdtContent>
                        </w:sdt>
                        <w:p w:rsidR="007151ED" w:rsidRPr="0028366A" w:rsidRDefault="00DD3603">
                          <w:pPr>
                            <w:pStyle w:val="Sinespaciado"/>
                            <w:jc w:val="center"/>
                            <w:rPr>
                              <w:color w:val="0070C0"/>
                              <w:lang w:val="es-MX"/>
                            </w:rPr>
                          </w:pPr>
                          <w:sdt>
                            <w:sdtPr>
                              <w:rPr>
                                <w:caps/>
                                <w:color w:val="0070C0"/>
                                <w:lang w:val="es-MX"/>
                              </w:rPr>
                              <w:alias w:val="Compañía"/>
                              <w:tag w:val=""/>
                              <w:id w:val="-522480715"/>
                              <w:dataBinding w:prefixMappings="xmlns:ns0='http://schemas.openxmlformats.org/officeDocument/2006/extended-properties' " w:xpath="/ns0:Properties[1]/ns0:Company[1]" w:storeItemID="{6668398D-A668-4E3E-A5EB-62B293D839F1}"/>
                              <w:text/>
                            </w:sdtPr>
                            <w:sdtEndPr/>
                            <w:sdtContent>
                              <w:r w:rsidR="007151ED" w:rsidRPr="00D616B3">
                                <w:rPr>
                                  <w:caps/>
                                  <w:color w:val="0070C0"/>
                                  <w:lang w:val="es-MX"/>
                                </w:rPr>
                                <w:t>Universidad VEracruzana</w:t>
                              </w:r>
                            </w:sdtContent>
                          </w:sdt>
                        </w:p>
                        <w:p w:rsidR="007151ED" w:rsidRPr="00D616B3" w:rsidRDefault="00DD3603">
                          <w:pPr>
                            <w:pStyle w:val="Sinespaciado"/>
                            <w:jc w:val="center"/>
                            <w:rPr>
                              <w:color w:val="0070C0"/>
                            </w:rPr>
                          </w:pPr>
                          <w:sdt>
                            <w:sdtPr>
                              <w:rPr>
                                <w:color w:val="0070C0"/>
                                <w:lang w:val="es-MX"/>
                              </w:rPr>
                              <w:alias w:val="Dirección"/>
                              <w:tag w:val=""/>
                              <w:id w:val="-187750494"/>
                              <w:dataBinding w:prefixMappings="xmlns:ns0='http://schemas.microsoft.com/office/2006/coverPageProps' " w:xpath="/ns0:CoverPageProperties[1]/ns0:CompanyAddress[1]" w:storeItemID="{55AF091B-3C7A-41E3-B477-F2FDAA23CFDA}"/>
                              <w:text/>
                            </w:sdtPr>
                            <w:sdtEndPr/>
                            <w:sdtContent>
                              <w:r w:rsidR="007151ED" w:rsidRPr="00D616B3">
                                <w:rPr>
                                  <w:color w:val="0070C0"/>
                                  <w:lang w:val="es-MX"/>
                                </w:rPr>
                                <w:t>Ingeniería de Software</w:t>
                              </w:r>
                            </w:sdtContent>
                          </w:sdt>
                        </w:p>
                      </w:txbxContent>
                    </v:textbox>
                    <w10:wrap anchorx="margin" anchory="page"/>
                  </v:shape>
                </w:pict>
              </mc:Fallback>
            </mc:AlternateContent>
          </w:r>
          <w:r w:rsidRPr="00145F87">
            <w:rPr>
              <w:rFonts w:ascii="Raleway" w:hAnsi="Raleway"/>
              <w:noProof/>
              <w:color w:val="90C226" w:themeColor="accent1"/>
              <w:lang w:val="es-MX"/>
            </w:rPr>
            <w:drawing>
              <wp:inline distT="0" distB="0" distL="0" distR="0" wp14:anchorId="6E51FD39" wp14:editId="5A6C6599">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4166E" w:rsidRPr="00145F87" w:rsidRDefault="0054166E" w:rsidP="00145F87">
          <w:pPr>
            <w:rPr>
              <w:lang w:val="en-US"/>
            </w:rPr>
          </w:pPr>
          <w:r w:rsidRPr="00145F87">
            <w:rPr>
              <w:lang w:val="en-US"/>
            </w:rPr>
            <w:br w:type="page"/>
          </w:r>
        </w:p>
      </w:sdtContent>
    </w:sdt>
    <w:p w:rsidR="00744C15" w:rsidRPr="002F3DE6" w:rsidRDefault="00744C15" w:rsidP="002F3DE6">
      <w:pPr>
        <w:pStyle w:val="Ttulo"/>
        <w:jc w:val="center"/>
      </w:pPr>
      <w:r w:rsidRPr="002F3DE6">
        <w:lastRenderedPageBreak/>
        <w:t>Índice</w:t>
      </w:r>
    </w:p>
    <w:p w:rsidR="005455B3" w:rsidRDefault="00744C15">
      <w:pPr>
        <w:pStyle w:val="TDC1"/>
        <w:tabs>
          <w:tab w:val="right" w:leader="dot" w:pos="9350"/>
        </w:tabs>
        <w:rPr>
          <w:rFonts w:asciiTheme="minorHAnsi" w:hAnsiTheme="minorHAnsi" w:cstheme="minorBidi"/>
          <w:noProof/>
        </w:rPr>
      </w:pPr>
      <w:r w:rsidRPr="00145F87">
        <w:fldChar w:fldCharType="begin"/>
      </w:r>
      <w:r w:rsidRPr="00145F87">
        <w:instrText xml:space="preserve"> TOC \o "1-3" \h \z \u </w:instrText>
      </w:r>
      <w:r w:rsidRPr="00145F87">
        <w:fldChar w:fldCharType="separate"/>
      </w:r>
      <w:hyperlink w:anchor="_Toc453148204" w:history="1">
        <w:r w:rsidR="005455B3" w:rsidRPr="00437FCD">
          <w:rPr>
            <w:rStyle w:val="Hipervnculo"/>
            <w:noProof/>
          </w:rPr>
          <w:t>Introducción</w:t>
        </w:r>
        <w:r w:rsidR="005455B3">
          <w:rPr>
            <w:noProof/>
            <w:webHidden/>
          </w:rPr>
          <w:tab/>
        </w:r>
        <w:r w:rsidR="005455B3">
          <w:rPr>
            <w:noProof/>
            <w:webHidden/>
          </w:rPr>
          <w:fldChar w:fldCharType="begin"/>
        </w:r>
        <w:r w:rsidR="005455B3">
          <w:rPr>
            <w:noProof/>
            <w:webHidden/>
          </w:rPr>
          <w:instrText xml:space="preserve"> PAGEREF _Toc453148204 \h </w:instrText>
        </w:r>
        <w:r w:rsidR="005455B3">
          <w:rPr>
            <w:noProof/>
            <w:webHidden/>
          </w:rPr>
        </w:r>
        <w:r w:rsidR="005455B3">
          <w:rPr>
            <w:noProof/>
            <w:webHidden/>
          </w:rPr>
          <w:fldChar w:fldCharType="separate"/>
        </w:r>
        <w:r w:rsidR="005455B3">
          <w:rPr>
            <w:noProof/>
            <w:webHidden/>
          </w:rPr>
          <w:t>1</w:t>
        </w:r>
        <w:r w:rsidR="005455B3">
          <w:rPr>
            <w:noProof/>
            <w:webHidden/>
          </w:rPr>
          <w:fldChar w:fldCharType="end"/>
        </w:r>
      </w:hyperlink>
    </w:p>
    <w:p w:rsidR="005455B3" w:rsidRDefault="00AA49E9">
      <w:pPr>
        <w:pStyle w:val="TDC1"/>
        <w:tabs>
          <w:tab w:val="right" w:leader="dot" w:pos="9350"/>
        </w:tabs>
        <w:rPr>
          <w:rFonts w:asciiTheme="minorHAnsi" w:hAnsiTheme="minorHAnsi" w:cstheme="minorBidi"/>
          <w:noProof/>
        </w:rPr>
      </w:pPr>
      <w:hyperlink w:anchor="_Toc453148205" w:history="1">
        <w:r w:rsidR="005455B3" w:rsidRPr="00437FCD">
          <w:rPr>
            <w:rStyle w:val="Hipervnculo"/>
            <w:noProof/>
          </w:rPr>
          <w:t>Desarollo</w:t>
        </w:r>
        <w:r w:rsidR="005455B3">
          <w:rPr>
            <w:noProof/>
            <w:webHidden/>
          </w:rPr>
          <w:tab/>
        </w:r>
        <w:r w:rsidR="005455B3">
          <w:rPr>
            <w:noProof/>
            <w:webHidden/>
          </w:rPr>
          <w:fldChar w:fldCharType="begin"/>
        </w:r>
        <w:r w:rsidR="005455B3">
          <w:rPr>
            <w:noProof/>
            <w:webHidden/>
          </w:rPr>
          <w:instrText xml:space="preserve"> PAGEREF _Toc453148205 \h </w:instrText>
        </w:r>
        <w:r w:rsidR="005455B3">
          <w:rPr>
            <w:noProof/>
            <w:webHidden/>
          </w:rPr>
        </w:r>
        <w:r w:rsidR="005455B3">
          <w:rPr>
            <w:noProof/>
            <w:webHidden/>
          </w:rPr>
          <w:fldChar w:fldCharType="separate"/>
        </w:r>
        <w:r w:rsidR="005455B3">
          <w:rPr>
            <w:noProof/>
            <w:webHidden/>
          </w:rPr>
          <w:t>2</w:t>
        </w:r>
        <w:r w:rsidR="005455B3">
          <w:rPr>
            <w:noProof/>
            <w:webHidden/>
          </w:rPr>
          <w:fldChar w:fldCharType="end"/>
        </w:r>
      </w:hyperlink>
    </w:p>
    <w:p w:rsidR="005455B3" w:rsidRDefault="00AA49E9">
      <w:pPr>
        <w:pStyle w:val="TDC2"/>
        <w:tabs>
          <w:tab w:val="right" w:leader="dot" w:pos="9350"/>
        </w:tabs>
        <w:rPr>
          <w:rFonts w:asciiTheme="minorHAnsi" w:hAnsiTheme="minorHAnsi" w:cstheme="minorBidi"/>
          <w:noProof/>
        </w:rPr>
      </w:pPr>
      <w:hyperlink w:anchor="_Toc453148206" w:history="1">
        <w:r w:rsidR="005455B3" w:rsidRPr="00437FCD">
          <w:rPr>
            <w:rStyle w:val="Hipervnculo"/>
            <w:noProof/>
          </w:rPr>
          <w:t>Análisis</w:t>
        </w:r>
        <w:r w:rsidR="005455B3">
          <w:rPr>
            <w:noProof/>
            <w:webHidden/>
          </w:rPr>
          <w:tab/>
        </w:r>
        <w:r w:rsidR="005455B3">
          <w:rPr>
            <w:noProof/>
            <w:webHidden/>
          </w:rPr>
          <w:fldChar w:fldCharType="begin"/>
        </w:r>
        <w:r w:rsidR="005455B3">
          <w:rPr>
            <w:noProof/>
            <w:webHidden/>
          </w:rPr>
          <w:instrText xml:space="preserve"> PAGEREF _Toc453148206 \h </w:instrText>
        </w:r>
        <w:r w:rsidR="005455B3">
          <w:rPr>
            <w:noProof/>
            <w:webHidden/>
          </w:rPr>
        </w:r>
        <w:r w:rsidR="005455B3">
          <w:rPr>
            <w:noProof/>
            <w:webHidden/>
          </w:rPr>
          <w:fldChar w:fldCharType="separate"/>
        </w:r>
        <w:r w:rsidR="005455B3">
          <w:rPr>
            <w:noProof/>
            <w:webHidden/>
          </w:rPr>
          <w:t>3</w:t>
        </w:r>
        <w:r w:rsidR="005455B3">
          <w:rPr>
            <w:noProof/>
            <w:webHidden/>
          </w:rPr>
          <w:fldChar w:fldCharType="end"/>
        </w:r>
      </w:hyperlink>
    </w:p>
    <w:p w:rsidR="005455B3" w:rsidRDefault="00AA49E9">
      <w:pPr>
        <w:pStyle w:val="TDC2"/>
        <w:tabs>
          <w:tab w:val="right" w:leader="dot" w:pos="9350"/>
        </w:tabs>
        <w:rPr>
          <w:rFonts w:asciiTheme="minorHAnsi" w:hAnsiTheme="minorHAnsi" w:cstheme="minorBidi"/>
          <w:noProof/>
        </w:rPr>
      </w:pPr>
      <w:hyperlink w:anchor="_Toc453148207" w:history="1">
        <w:r w:rsidR="005455B3" w:rsidRPr="00437FCD">
          <w:rPr>
            <w:rStyle w:val="Hipervnculo"/>
            <w:noProof/>
          </w:rPr>
          <w:t>Requerimientos</w:t>
        </w:r>
        <w:r w:rsidR="005455B3">
          <w:rPr>
            <w:noProof/>
            <w:webHidden/>
          </w:rPr>
          <w:tab/>
        </w:r>
        <w:r w:rsidR="005455B3">
          <w:rPr>
            <w:noProof/>
            <w:webHidden/>
          </w:rPr>
          <w:fldChar w:fldCharType="begin"/>
        </w:r>
        <w:r w:rsidR="005455B3">
          <w:rPr>
            <w:noProof/>
            <w:webHidden/>
          </w:rPr>
          <w:instrText xml:space="preserve"> PAGEREF _Toc453148207 \h </w:instrText>
        </w:r>
        <w:r w:rsidR="005455B3">
          <w:rPr>
            <w:noProof/>
            <w:webHidden/>
          </w:rPr>
        </w:r>
        <w:r w:rsidR="005455B3">
          <w:rPr>
            <w:noProof/>
            <w:webHidden/>
          </w:rPr>
          <w:fldChar w:fldCharType="separate"/>
        </w:r>
        <w:r w:rsidR="005455B3">
          <w:rPr>
            <w:noProof/>
            <w:webHidden/>
          </w:rPr>
          <w:t>4</w:t>
        </w:r>
        <w:r w:rsidR="005455B3">
          <w:rPr>
            <w:noProof/>
            <w:webHidden/>
          </w:rPr>
          <w:fldChar w:fldCharType="end"/>
        </w:r>
      </w:hyperlink>
    </w:p>
    <w:p w:rsidR="005455B3" w:rsidRDefault="00AA49E9">
      <w:pPr>
        <w:pStyle w:val="TDC3"/>
        <w:tabs>
          <w:tab w:val="right" w:leader="dot" w:pos="9350"/>
        </w:tabs>
        <w:rPr>
          <w:rFonts w:asciiTheme="minorHAnsi" w:hAnsiTheme="minorHAnsi" w:cstheme="minorBidi"/>
          <w:noProof/>
        </w:rPr>
      </w:pPr>
      <w:hyperlink w:anchor="_Toc453148208" w:history="1">
        <w:r w:rsidR="005455B3" w:rsidRPr="00437FCD">
          <w:rPr>
            <w:rStyle w:val="Hipervnculo"/>
            <w:noProof/>
          </w:rPr>
          <w:t>Requerimientos del sistema Hardware y Software</w:t>
        </w:r>
        <w:r w:rsidR="005455B3">
          <w:rPr>
            <w:noProof/>
            <w:webHidden/>
          </w:rPr>
          <w:tab/>
        </w:r>
        <w:r w:rsidR="005455B3">
          <w:rPr>
            <w:noProof/>
            <w:webHidden/>
          </w:rPr>
          <w:fldChar w:fldCharType="begin"/>
        </w:r>
        <w:r w:rsidR="005455B3">
          <w:rPr>
            <w:noProof/>
            <w:webHidden/>
          </w:rPr>
          <w:instrText xml:space="preserve"> PAGEREF _Toc453148208 \h </w:instrText>
        </w:r>
        <w:r w:rsidR="005455B3">
          <w:rPr>
            <w:noProof/>
            <w:webHidden/>
          </w:rPr>
        </w:r>
        <w:r w:rsidR="005455B3">
          <w:rPr>
            <w:noProof/>
            <w:webHidden/>
          </w:rPr>
          <w:fldChar w:fldCharType="separate"/>
        </w:r>
        <w:r w:rsidR="005455B3">
          <w:rPr>
            <w:noProof/>
            <w:webHidden/>
          </w:rPr>
          <w:t>4</w:t>
        </w:r>
        <w:r w:rsidR="005455B3">
          <w:rPr>
            <w:noProof/>
            <w:webHidden/>
          </w:rPr>
          <w:fldChar w:fldCharType="end"/>
        </w:r>
      </w:hyperlink>
    </w:p>
    <w:p w:rsidR="005455B3" w:rsidRDefault="00AA49E9">
      <w:pPr>
        <w:pStyle w:val="TDC3"/>
        <w:tabs>
          <w:tab w:val="right" w:leader="dot" w:pos="9350"/>
        </w:tabs>
        <w:rPr>
          <w:rFonts w:asciiTheme="minorHAnsi" w:hAnsiTheme="minorHAnsi" w:cstheme="minorBidi"/>
          <w:noProof/>
        </w:rPr>
      </w:pPr>
      <w:hyperlink w:anchor="_Toc453148209" w:history="1">
        <w:r w:rsidR="005455B3" w:rsidRPr="00437FCD">
          <w:rPr>
            <w:rStyle w:val="Hipervnculo"/>
            <w:noProof/>
          </w:rPr>
          <w:t>Plantilla reservar ítem</w:t>
        </w:r>
        <w:r w:rsidR="005455B3">
          <w:rPr>
            <w:noProof/>
            <w:webHidden/>
          </w:rPr>
          <w:tab/>
        </w:r>
        <w:r w:rsidR="005455B3">
          <w:rPr>
            <w:noProof/>
            <w:webHidden/>
          </w:rPr>
          <w:fldChar w:fldCharType="begin"/>
        </w:r>
        <w:r w:rsidR="005455B3">
          <w:rPr>
            <w:noProof/>
            <w:webHidden/>
          </w:rPr>
          <w:instrText xml:space="preserve"> PAGEREF _Toc453148209 \h </w:instrText>
        </w:r>
        <w:r w:rsidR="005455B3">
          <w:rPr>
            <w:noProof/>
            <w:webHidden/>
          </w:rPr>
        </w:r>
        <w:r w:rsidR="005455B3">
          <w:rPr>
            <w:noProof/>
            <w:webHidden/>
          </w:rPr>
          <w:fldChar w:fldCharType="separate"/>
        </w:r>
        <w:r w:rsidR="005455B3">
          <w:rPr>
            <w:noProof/>
            <w:webHidden/>
          </w:rPr>
          <w:t>5</w:t>
        </w:r>
        <w:r w:rsidR="005455B3">
          <w:rPr>
            <w:noProof/>
            <w:webHidden/>
          </w:rPr>
          <w:fldChar w:fldCharType="end"/>
        </w:r>
      </w:hyperlink>
    </w:p>
    <w:p w:rsidR="005455B3" w:rsidRDefault="00AA49E9">
      <w:pPr>
        <w:pStyle w:val="TDC3"/>
        <w:tabs>
          <w:tab w:val="right" w:leader="dot" w:pos="9350"/>
        </w:tabs>
        <w:rPr>
          <w:rFonts w:asciiTheme="minorHAnsi" w:hAnsiTheme="minorHAnsi" w:cstheme="minorBidi"/>
          <w:noProof/>
        </w:rPr>
      </w:pPr>
      <w:hyperlink w:anchor="_Toc453148210" w:history="1">
        <w:r w:rsidR="005455B3" w:rsidRPr="00437FCD">
          <w:rPr>
            <w:rStyle w:val="Hipervnculo"/>
            <w:noProof/>
          </w:rPr>
          <w:t>Plantilla prestar ítem</w:t>
        </w:r>
        <w:r w:rsidR="005455B3">
          <w:rPr>
            <w:noProof/>
            <w:webHidden/>
          </w:rPr>
          <w:tab/>
        </w:r>
        <w:r w:rsidR="005455B3">
          <w:rPr>
            <w:noProof/>
            <w:webHidden/>
          </w:rPr>
          <w:fldChar w:fldCharType="begin"/>
        </w:r>
        <w:r w:rsidR="005455B3">
          <w:rPr>
            <w:noProof/>
            <w:webHidden/>
          </w:rPr>
          <w:instrText xml:space="preserve"> PAGEREF _Toc453148210 \h </w:instrText>
        </w:r>
        <w:r w:rsidR="005455B3">
          <w:rPr>
            <w:noProof/>
            <w:webHidden/>
          </w:rPr>
        </w:r>
        <w:r w:rsidR="005455B3">
          <w:rPr>
            <w:noProof/>
            <w:webHidden/>
          </w:rPr>
          <w:fldChar w:fldCharType="separate"/>
        </w:r>
        <w:r w:rsidR="005455B3">
          <w:rPr>
            <w:noProof/>
            <w:webHidden/>
          </w:rPr>
          <w:t>6</w:t>
        </w:r>
        <w:r w:rsidR="005455B3">
          <w:rPr>
            <w:noProof/>
            <w:webHidden/>
          </w:rPr>
          <w:fldChar w:fldCharType="end"/>
        </w:r>
      </w:hyperlink>
    </w:p>
    <w:p w:rsidR="005455B3" w:rsidRDefault="00AA49E9">
      <w:pPr>
        <w:pStyle w:val="TDC2"/>
        <w:tabs>
          <w:tab w:val="right" w:leader="dot" w:pos="9350"/>
        </w:tabs>
        <w:rPr>
          <w:rFonts w:asciiTheme="minorHAnsi" w:hAnsiTheme="minorHAnsi" w:cstheme="minorBidi"/>
          <w:noProof/>
        </w:rPr>
      </w:pPr>
      <w:hyperlink w:anchor="_Toc453148211" w:history="1">
        <w:r w:rsidR="005455B3" w:rsidRPr="00437FCD">
          <w:rPr>
            <w:rStyle w:val="Hipervnculo"/>
            <w:noProof/>
          </w:rPr>
          <w:t>Diseño</w:t>
        </w:r>
        <w:r w:rsidR="005455B3">
          <w:rPr>
            <w:noProof/>
            <w:webHidden/>
          </w:rPr>
          <w:tab/>
        </w:r>
        <w:r w:rsidR="005455B3">
          <w:rPr>
            <w:noProof/>
            <w:webHidden/>
          </w:rPr>
          <w:fldChar w:fldCharType="begin"/>
        </w:r>
        <w:r w:rsidR="005455B3">
          <w:rPr>
            <w:noProof/>
            <w:webHidden/>
          </w:rPr>
          <w:instrText xml:space="preserve"> PAGEREF _Toc453148211 \h </w:instrText>
        </w:r>
        <w:r w:rsidR="005455B3">
          <w:rPr>
            <w:noProof/>
            <w:webHidden/>
          </w:rPr>
        </w:r>
        <w:r w:rsidR="005455B3">
          <w:rPr>
            <w:noProof/>
            <w:webHidden/>
          </w:rPr>
          <w:fldChar w:fldCharType="separate"/>
        </w:r>
        <w:r w:rsidR="005455B3">
          <w:rPr>
            <w:noProof/>
            <w:webHidden/>
          </w:rPr>
          <w:t>8</w:t>
        </w:r>
        <w:r w:rsidR="005455B3">
          <w:rPr>
            <w:noProof/>
            <w:webHidden/>
          </w:rPr>
          <w:fldChar w:fldCharType="end"/>
        </w:r>
      </w:hyperlink>
    </w:p>
    <w:p w:rsidR="005455B3" w:rsidRDefault="00AA49E9">
      <w:pPr>
        <w:pStyle w:val="TDC3"/>
        <w:tabs>
          <w:tab w:val="right" w:leader="dot" w:pos="9350"/>
        </w:tabs>
        <w:rPr>
          <w:rFonts w:asciiTheme="minorHAnsi" w:hAnsiTheme="minorHAnsi" w:cstheme="minorBidi"/>
          <w:noProof/>
        </w:rPr>
      </w:pPr>
      <w:hyperlink w:anchor="_Toc453148212" w:history="1">
        <w:r w:rsidR="005455B3" w:rsidRPr="00437FCD">
          <w:rPr>
            <w:rStyle w:val="Hipervnculo"/>
            <w:noProof/>
          </w:rPr>
          <w:t>Base de datos</w:t>
        </w:r>
        <w:r w:rsidR="005455B3">
          <w:rPr>
            <w:noProof/>
            <w:webHidden/>
          </w:rPr>
          <w:tab/>
        </w:r>
        <w:r w:rsidR="005455B3">
          <w:rPr>
            <w:noProof/>
            <w:webHidden/>
          </w:rPr>
          <w:fldChar w:fldCharType="begin"/>
        </w:r>
        <w:r w:rsidR="005455B3">
          <w:rPr>
            <w:noProof/>
            <w:webHidden/>
          </w:rPr>
          <w:instrText xml:space="preserve"> PAGEREF _Toc453148212 \h </w:instrText>
        </w:r>
        <w:r w:rsidR="005455B3">
          <w:rPr>
            <w:noProof/>
            <w:webHidden/>
          </w:rPr>
        </w:r>
        <w:r w:rsidR="005455B3">
          <w:rPr>
            <w:noProof/>
            <w:webHidden/>
          </w:rPr>
          <w:fldChar w:fldCharType="separate"/>
        </w:r>
        <w:r w:rsidR="005455B3">
          <w:rPr>
            <w:noProof/>
            <w:webHidden/>
          </w:rPr>
          <w:t>8</w:t>
        </w:r>
        <w:r w:rsidR="005455B3">
          <w:rPr>
            <w:noProof/>
            <w:webHidden/>
          </w:rPr>
          <w:fldChar w:fldCharType="end"/>
        </w:r>
      </w:hyperlink>
    </w:p>
    <w:p w:rsidR="005455B3" w:rsidRDefault="00AA49E9">
      <w:pPr>
        <w:pStyle w:val="TDC3"/>
        <w:tabs>
          <w:tab w:val="right" w:leader="dot" w:pos="9350"/>
        </w:tabs>
        <w:rPr>
          <w:rFonts w:asciiTheme="minorHAnsi" w:hAnsiTheme="minorHAnsi" w:cstheme="minorBidi"/>
          <w:noProof/>
        </w:rPr>
      </w:pPr>
      <w:hyperlink w:anchor="_Toc453148213" w:history="1">
        <w:r w:rsidR="005455B3" w:rsidRPr="00437FCD">
          <w:rPr>
            <w:rStyle w:val="Hipervnculo"/>
            <w:noProof/>
          </w:rPr>
          <w:t>Modelo de Clases</w:t>
        </w:r>
        <w:r w:rsidR="005455B3">
          <w:rPr>
            <w:noProof/>
            <w:webHidden/>
          </w:rPr>
          <w:tab/>
        </w:r>
        <w:r w:rsidR="005455B3">
          <w:rPr>
            <w:noProof/>
            <w:webHidden/>
          </w:rPr>
          <w:fldChar w:fldCharType="begin"/>
        </w:r>
        <w:r w:rsidR="005455B3">
          <w:rPr>
            <w:noProof/>
            <w:webHidden/>
          </w:rPr>
          <w:instrText xml:space="preserve"> PAGEREF _Toc453148213 \h </w:instrText>
        </w:r>
        <w:r w:rsidR="005455B3">
          <w:rPr>
            <w:noProof/>
            <w:webHidden/>
          </w:rPr>
        </w:r>
        <w:r w:rsidR="005455B3">
          <w:rPr>
            <w:noProof/>
            <w:webHidden/>
          </w:rPr>
          <w:fldChar w:fldCharType="separate"/>
        </w:r>
        <w:r w:rsidR="005455B3">
          <w:rPr>
            <w:noProof/>
            <w:webHidden/>
          </w:rPr>
          <w:t>9</w:t>
        </w:r>
        <w:r w:rsidR="005455B3">
          <w:rPr>
            <w:noProof/>
            <w:webHidden/>
          </w:rPr>
          <w:fldChar w:fldCharType="end"/>
        </w:r>
      </w:hyperlink>
    </w:p>
    <w:p w:rsidR="005455B3" w:rsidRDefault="00AA49E9">
      <w:pPr>
        <w:pStyle w:val="TDC3"/>
        <w:tabs>
          <w:tab w:val="right" w:leader="dot" w:pos="9350"/>
        </w:tabs>
        <w:rPr>
          <w:rFonts w:asciiTheme="minorHAnsi" w:hAnsiTheme="minorHAnsi" w:cstheme="minorBidi"/>
          <w:noProof/>
        </w:rPr>
      </w:pPr>
      <w:hyperlink w:anchor="_Toc453148214" w:history="1">
        <w:r w:rsidR="005455B3" w:rsidRPr="00437FCD">
          <w:rPr>
            <w:rStyle w:val="Hipervnculo"/>
            <w:noProof/>
          </w:rPr>
          <w:t>Entidad Relación</w:t>
        </w:r>
        <w:r w:rsidR="005455B3">
          <w:rPr>
            <w:noProof/>
            <w:webHidden/>
          </w:rPr>
          <w:tab/>
        </w:r>
        <w:r w:rsidR="005455B3">
          <w:rPr>
            <w:noProof/>
            <w:webHidden/>
          </w:rPr>
          <w:fldChar w:fldCharType="begin"/>
        </w:r>
        <w:r w:rsidR="005455B3">
          <w:rPr>
            <w:noProof/>
            <w:webHidden/>
          </w:rPr>
          <w:instrText xml:space="preserve"> PAGEREF _Toc453148214 \h </w:instrText>
        </w:r>
        <w:r w:rsidR="005455B3">
          <w:rPr>
            <w:noProof/>
            <w:webHidden/>
          </w:rPr>
        </w:r>
        <w:r w:rsidR="005455B3">
          <w:rPr>
            <w:noProof/>
            <w:webHidden/>
          </w:rPr>
          <w:fldChar w:fldCharType="separate"/>
        </w:r>
        <w:r w:rsidR="005455B3">
          <w:rPr>
            <w:noProof/>
            <w:webHidden/>
          </w:rPr>
          <w:t>10</w:t>
        </w:r>
        <w:r w:rsidR="005455B3">
          <w:rPr>
            <w:noProof/>
            <w:webHidden/>
          </w:rPr>
          <w:fldChar w:fldCharType="end"/>
        </w:r>
      </w:hyperlink>
    </w:p>
    <w:p w:rsidR="005455B3" w:rsidRDefault="00AA49E9">
      <w:pPr>
        <w:pStyle w:val="TDC3"/>
        <w:tabs>
          <w:tab w:val="right" w:leader="dot" w:pos="9350"/>
        </w:tabs>
        <w:rPr>
          <w:rFonts w:asciiTheme="minorHAnsi" w:hAnsiTheme="minorHAnsi" w:cstheme="minorBidi"/>
          <w:noProof/>
        </w:rPr>
      </w:pPr>
      <w:hyperlink w:anchor="_Toc453148215" w:history="1">
        <w:r w:rsidR="005455B3" w:rsidRPr="00437FCD">
          <w:rPr>
            <w:rStyle w:val="Hipervnculo"/>
            <w:noProof/>
          </w:rPr>
          <w:t>Prototipos</w:t>
        </w:r>
        <w:r w:rsidR="005455B3">
          <w:rPr>
            <w:noProof/>
            <w:webHidden/>
          </w:rPr>
          <w:tab/>
        </w:r>
        <w:r w:rsidR="005455B3">
          <w:rPr>
            <w:noProof/>
            <w:webHidden/>
          </w:rPr>
          <w:fldChar w:fldCharType="begin"/>
        </w:r>
        <w:r w:rsidR="005455B3">
          <w:rPr>
            <w:noProof/>
            <w:webHidden/>
          </w:rPr>
          <w:instrText xml:space="preserve"> PAGEREF _Toc453148215 \h </w:instrText>
        </w:r>
        <w:r w:rsidR="005455B3">
          <w:rPr>
            <w:noProof/>
            <w:webHidden/>
          </w:rPr>
        </w:r>
        <w:r w:rsidR="005455B3">
          <w:rPr>
            <w:noProof/>
            <w:webHidden/>
          </w:rPr>
          <w:fldChar w:fldCharType="separate"/>
        </w:r>
        <w:r w:rsidR="005455B3">
          <w:rPr>
            <w:noProof/>
            <w:webHidden/>
          </w:rPr>
          <w:t>11</w:t>
        </w:r>
        <w:r w:rsidR="005455B3">
          <w:rPr>
            <w:noProof/>
            <w:webHidden/>
          </w:rPr>
          <w:fldChar w:fldCharType="end"/>
        </w:r>
      </w:hyperlink>
    </w:p>
    <w:p w:rsidR="005455B3" w:rsidRDefault="00AA49E9">
      <w:pPr>
        <w:pStyle w:val="TDC2"/>
        <w:tabs>
          <w:tab w:val="right" w:leader="dot" w:pos="9350"/>
        </w:tabs>
        <w:rPr>
          <w:rFonts w:asciiTheme="minorHAnsi" w:hAnsiTheme="minorHAnsi" w:cstheme="minorBidi"/>
          <w:noProof/>
        </w:rPr>
      </w:pPr>
      <w:hyperlink w:anchor="_Toc453148216" w:history="1">
        <w:r w:rsidR="005455B3" w:rsidRPr="00437FCD">
          <w:rPr>
            <w:rStyle w:val="Hipervnculo"/>
            <w:noProof/>
          </w:rPr>
          <w:t>Estándar</w:t>
        </w:r>
        <w:r w:rsidR="005455B3">
          <w:rPr>
            <w:noProof/>
            <w:webHidden/>
          </w:rPr>
          <w:tab/>
        </w:r>
        <w:r w:rsidR="005455B3">
          <w:rPr>
            <w:noProof/>
            <w:webHidden/>
          </w:rPr>
          <w:fldChar w:fldCharType="begin"/>
        </w:r>
        <w:r w:rsidR="005455B3">
          <w:rPr>
            <w:noProof/>
            <w:webHidden/>
          </w:rPr>
          <w:instrText xml:space="preserve"> PAGEREF _Toc453148216 \h </w:instrText>
        </w:r>
        <w:r w:rsidR="005455B3">
          <w:rPr>
            <w:noProof/>
            <w:webHidden/>
          </w:rPr>
        </w:r>
        <w:r w:rsidR="005455B3">
          <w:rPr>
            <w:noProof/>
            <w:webHidden/>
          </w:rPr>
          <w:fldChar w:fldCharType="separate"/>
        </w:r>
        <w:r w:rsidR="005455B3">
          <w:rPr>
            <w:noProof/>
            <w:webHidden/>
          </w:rPr>
          <w:t>16</w:t>
        </w:r>
        <w:r w:rsidR="005455B3">
          <w:rPr>
            <w:noProof/>
            <w:webHidden/>
          </w:rPr>
          <w:fldChar w:fldCharType="end"/>
        </w:r>
      </w:hyperlink>
    </w:p>
    <w:p w:rsidR="005455B3" w:rsidRDefault="00AA49E9">
      <w:pPr>
        <w:pStyle w:val="TDC1"/>
        <w:tabs>
          <w:tab w:val="right" w:leader="dot" w:pos="9350"/>
        </w:tabs>
        <w:rPr>
          <w:rFonts w:asciiTheme="minorHAnsi" w:hAnsiTheme="minorHAnsi" w:cstheme="minorBidi"/>
          <w:noProof/>
        </w:rPr>
      </w:pPr>
      <w:hyperlink w:anchor="_Toc453148217" w:history="1">
        <w:r w:rsidR="005455B3" w:rsidRPr="00437FCD">
          <w:rPr>
            <w:rStyle w:val="Hipervnculo"/>
            <w:noProof/>
          </w:rPr>
          <w:t>Conclusiones</w:t>
        </w:r>
        <w:r w:rsidR="005455B3">
          <w:rPr>
            <w:noProof/>
            <w:webHidden/>
          </w:rPr>
          <w:tab/>
        </w:r>
        <w:r w:rsidR="005455B3">
          <w:rPr>
            <w:noProof/>
            <w:webHidden/>
          </w:rPr>
          <w:fldChar w:fldCharType="begin"/>
        </w:r>
        <w:r w:rsidR="005455B3">
          <w:rPr>
            <w:noProof/>
            <w:webHidden/>
          </w:rPr>
          <w:instrText xml:space="preserve"> PAGEREF _Toc453148217 \h </w:instrText>
        </w:r>
        <w:r w:rsidR="005455B3">
          <w:rPr>
            <w:noProof/>
            <w:webHidden/>
          </w:rPr>
        </w:r>
        <w:r w:rsidR="005455B3">
          <w:rPr>
            <w:noProof/>
            <w:webHidden/>
          </w:rPr>
          <w:fldChar w:fldCharType="separate"/>
        </w:r>
        <w:r w:rsidR="005455B3">
          <w:rPr>
            <w:noProof/>
            <w:webHidden/>
          </w:rPr>
          <w:t>20</w:t>
        </w:r>
        <w:r w:rsidR="005455B3">
          <w:rPr>
            <w:noProof/>
            <w:webHidden/>
          </w:rPr>
          <w:fldChar w:fldCharType="end"/>
        </w:r>
      </w:hyperlink>
    </w:p>
    <w:p w:rsidR="005455B3" w:rsidRDefault="00AA49E9">
      <w:pPr>
        <w:pStyle w:val="TDC1"/>
        <w:tabs>
          <w:tab w:val="right" w:leader="dot" w:pos="9350"/>
        </w:tabs>
        <w:rPr>
          <w:rFonts w:asciiTheme="minorHAnsi" w:hAnsiTheme="minorHAnsi" w:cstheme="minorBidi"/>
          <w:noProof/>
        </w:rPr>
      </w:pPr>
      <w:hyperlink w:anchor="_Toc453148218" w:history="1">
        <w:r w:rsidR="005455B3" w:rsidRPr="00437FCD">
          <w:rPr>
            <w:rStyle w:val="Hipervnculo"/>
            <w:noProof/>
          </w:rPr>
          <w:t>Referencias</w:t>
        </w:r>
        <w:r w:rsidR="005455B3">
          <w:rPr>
            <w:noProof/>
            <w:webHidden/>
          </w:rPr>
          <w:tab/>
        </w:r>
        <w:r w:rsidR="005455B3">
          <w:rPr>
            <w:noProof/>
            <w:webHidden/>
          </w:rPr>
          <w:fldChar w:fldCharType="begin"/>
        </w:r>
        <w:r w:rsidR="005455B3">
          <w:rPr>
            <w:noProof/>
            <w:webHidden/>
          </w:rPr>
          <w:instrText xml:space="preserve"> PAGEREF _Toc453148218 \h </w:instrText>
        </w:r>
        <w:r w:rsidR="005455B3">
          <w:rPr>
            <w:noProof/>
            <w:webHidden/>
          </w:rPr>
        </w:r>
        <w:r w:rsidR="005455B3">
          <w:rPr>
            <w:noProof/>
            <w:webHidden/>
          </w:rPr>
          <w:fldChar w:fldCharType="separate"/>
        </w:r>
        <w:r w:rsidR="005455B3">
          <w:rPr>
            <w:noProof/>
            <w:webHidden/>
          </w:rPr>
          <w:t>21</w:t>
        </w:r>
        <w:r w:rsidR="005455B3">
          <w:rPr>
            <w:noProof/>
            <w:webHidden/>
          </w:rPr>
          <w:fldChar w:fldCharType="end"/>
        </w:r>
      </w:hyperlink>
    </w:p>
    <w:p w:rsidR="006F0B03" w:rsidRDefault="00744C15" w:rsidP="006F0B03">
      <w:pPr>
        <w:spacing w:before="0" w:after="120"/>
        <w:jc w:val="left"/>
      </w:pPr>
      <w:r w:rsidRPr="00145F87">
        <w:fldChar w:fldCharType="end"/>
      </w:r>
      <w:r w:rsidRPr="00145F87">
        <w:br w:type="page"/>
      </w:r>
    </w:p>
    <w:p w:rsidR="006F0B03" w:rsidRDefault="006F0B03" w:rsidP="006F0B03">
      <w:pPr>
        <w:pStyle w:val="Ttulo"/>
        <w:jc w:val="center"/>
      </w:pPr>
      <w:r>
        <w:lastRenderedPageBreak/>
        <w:t>Índice de Ilustraciones</w:t>
      </w:r>
    </w:p>
    <w:p w:rsidR="006F0B03" w:rsidRPr="006F0B03" w:rsidRDefault="006F0B03" w:rsidP="006F0B03"/>
    <w:p w:rsidR="005455B3" w:rsidRDefault="006F0B03">
      <w:pPr>
        <w:pStyle w:val="Tabladeilustraciones"/>
        <w:tabs>
          <w:tab w:val="right" w:leader="dot" w:pos="9350"/>
        </w:tabs>
        <w:rPr>
          <w:rFonts w:asciiTheme="minorHAnsi" w:hAnsiTheme="minorHAnsi"/>
          <w:noProof/>
          <w:sz w:val="22"/>
          <w:szCs w:val="22"/>
        </w:rPr>
      </w:pPr>
      <w:r>
        <w:fldChar w:fldCharType="begin"/>
      </w:r>
      <w:r>
        <w:instrText xml:space="preserve"> TOC \h \z \c "Ilustración" </w:instrText>
      </w:r>
      <w:r>
        <w:fldChar w:fldCharType="separate"/>
      </w:r>
      <w:hyperlink w:anchor="_Toc453148195" w:history="1">
        <w:r w:rsidR="005455B3" w:rsidRPr="008F580E">
          <w:rPr>
            <w:rStyle w:val="Hipervnculo"/>
            <w:i/>
            <w:noProof/>
          </w:rPr>
          <w:t>Ilustración 1 Modelo de funcionalidad por paquete</w:t>
        </w:r>
        <w:r w:rsidR="005455B3">
          <w:rPr>
            <w:noProof/>
            <w:webHidden/>
          </w:rPr>
          <w:tab/>
        </w:r>
        <w:r w:rsidR="005455B3">
          <w:rPr>
            <w:noProof/>
            <w:webHidden/>
          </w:rPr>
          <w:fldChar w:fldCharType="begin"/>
        </w:r>
        <w:r w:rsidR="005455B3">
          <w:rPr>
            <w:noProof/>
            <w:webHidden/>
          </w:rPr>
          <w:instrText xml:space="preserve"> PAGEREF _Toc453148195 \h </w:instrText>
        </w:r>
        <w:r w:rsidR="005455B3">
          <w:rPr>
            <w:noProof/>
            <w:webHidden/>
          </w:rPr>
        </w:r>
        <w:r w:rsidR="005455B3">
          <w:rPr>
            <w:noProof/>
            <w:webHidden/>
          </w:rPr>
          <w:fldChar w:fldCharType="separate"/>
        </w:r>
        <w:r w:rsidR="005455B3">
          <w:rPr>
            <w:noProof/>
            <w:webHidden/>
          </w:rPr>
          <w:t>3</w:t>
        </w:r>
        <w:r w:rsidR="005455B3">
          <w:rPr>
            <w:noProof/>
            <w:webHidden/>
          </w:rPr>
          <w:fldChar w:fldCharType="end"/>
        </w:r>
      </w:hyperlink>
    </w:p>
    <w:p w:rsidR="005455B3" w:rsidRDefault="00AA49E9">
      <w:pPr>
        <w:pStyle w:val="Tabladeilustraciones"/>
        <w:tabs>
          <w:tab w:val="right" w:leader="dot" w:pos="9350"/>
        </w:tabs>
        <w:rPr>
          <w:rFonts w:asciiTheme="minorHAnsi" w:hAnsiTheme="minorHAnsi"/>
          <w:noProof/>
          <w:sz w:val="22"/>
          <w:szCs w:val="22"/>
        </w:rPr>
      </w:pPr>
      <w:hyperlink w:anchor="_Toc453148196" w:history="1">
        <w:r w:rsidR="005455B3" w:rsidRPr="008F580E">
          <w:rPr>
            <w:rStyle w:val="Hipervnculo"/>
            <w:i/>
            <w:noProof/>
          </w:rPr>
          <w:t>Ilustración 2 Modelo de base de datos</w:t>
        </w:r>
        <w:r w:rsidR="005455B3">
          <w:rPr>
            <w:noProof/>
            <w:webHidden/>
          </w:rPr>
          <w:tab/>
        </w:r>
        <w:r w:rsidR="005455B3">
          <w:rPr>
            <w:noProof/>
            <w:webHidden/>
          </w:rPr>
          <w:fldChar w:fldCharType="begin"/>
        </w:r>
        <w:r w:rsidR="005455B3">
          <w:rPr>
            <w:noProof/>
            <w:webHidden/>
          </w:rPr>
          <w:instrText xml:space="preserve"> PAGEREF _Toc453148196 \h </w:instrText>
        </w:r>
        <w:r w:rsidR="005455B3">
          <w:rPr>
            <w:noProof/>
            <w:webHidden/>
          </w:rPr>
        </w:r>
        <w:r w:rsidR="005455B3">
          <w:rPr>
            <w:noProof/>
            <w:webHidden/>
          </w:rPr>
          <w:fldChar w:fldCharType="separate"/>
        </w:r>
        <w:r w:rsidR="005455B3">
          <w:rPr>
            <w:noProof/>
            <w:webHidden/>
          </w:rPr>
          <w:t>8</w:t>
        </w:r>
        <w:r w:rsidR="005455B3">
          <w:rPr>
            <w:noProof/>
            <w:webHidden/>
          </w:rPr>
          <w:fldChar w:fldCharType="end"/>
        </w:r>
      </w:hyperlink>
    </w:p>
    <w:p w:rsidR="005455B3" w:rsidRDefault="00AA49E9">
      <w:pPr>
        <w:pStyle w:val="Tabladeilustraciones"/>
        <w:tabs>
          <w:tab w:val="right" w:leader="dot" w:pos="9350"/>
        </w:tabs>
        <w:rPr>
          <w:rFonts w:asciiTheme="minorHAnsi" w:hAnsiTheme="minorHAnsi"/>
          <w:noProof/>
          <w:sz w:val="22"/>
          <w:szCs w:val="22"/>
        </w:rPr>
      </w:pPr>
      <w:hyperlink w:anchor="_Toc453148197" w:history="1">
        <w:r w:rsidR="005455B3" w:rsidRPr="008F580E">
          <w:rPr>
            <w:rStyle w:val="Hipervnculo"/>
            <w:i/>
            <w:noProof/>
          </w:rPr>
          <w:t>Ilustración 3 Modelo de clases</w:t>
        </w:r>
        <w:r w:rsidR="005455B3">
          <w:rPr>
            <w:noProof/>
            <w:webHidden/>
          </w:rPr>
          <w:tab/>
        </w:r>
        <w:r w:rsidR="005455B3">
          <w:rPr>
            <w:noProof/>
            <w:webHidden/>
          </w:rPr>
          <w:fldChar w:fldCharType="begin"/>
        </w:r>
        <w:r w:rsidR="005455B3">
          <w:rPr>
            <w:noProof/>
            <w:webHidden/>
          </w:rPr>
          <w:instrText xml:space="preserve"> PAGEREF _Toc453148197 \h </w:instrText>
        </w:r>
        <w:r w:rsidR="005455B3">
          <w:rPr>
            <w:noProof/>
            <w:webHidden/>
          </w:rPr>
        </w:r>
        <w:r w:rsidR="005455B3">
          <w:rPr>
            <w:noProof/>
            <w:webHidden/>
          </w:rPr>
          <w:fldChar w:fldCharType="separate"/>
        </w:r>
        <w:r w:rsidR="005455B3">
          <w:rPr>
            <w:noProof/>
            <w:webHidden/>
          </w:rPr>
          <w:t>9</w:t>
        </w:r>
        <w:r w:rsidR="005455B3">
          <w:rPr>
            <w:noProof/>
            <w:webHidden/>
          </w:rPr>
          <w:fldChar w:fldCharType="end"/>
        </w:r>
      </w:hyperlink>
    </w:p>
    <w:p w:rsidR="005455B3" w:rsidRDefault="00AA49E9">
      <w:pPr>
        <w:pStyle w:val="Tabladeilustraciones"/>
        <w:tabs>
          <w:tab w:val="right" w:leader="dot" w:pos="9350"/>
        </w:tabs>
        <w:rPr>
          <w:rFonts w:asciiTheme="minorHAnsi" w:hAnsiTheme="minorHAnsi"/>
          <w:noProof/>
          <w:sz w:val="22"/>
          <w:szCs w:val="22"/>
        </w:rPr>
      </w:pPr>
      <w:hyperlink w:anchor="_Toc453148198" w:history="1">
        <w:r w:rsidR="005455B3" w:rsidRPr="008F580E">
          <w:rPr>
            <w:rStyle w:val="Hipervnculo"/>
            <w:i/>
            <w:noProof/>
          </w:rPr>
          <w:t>Ilustración 4 Modelo entidad - relación</w:t>
        </w:r>
        <w:r w:rsidR="005455B3">
          <w:rPr>
            <w:noProof/>
            <w:webHidden/>
          </w:rPr>
          <w:tab/>
        </w:r>
        <w:r w:rsidR="005455B3">
          <w:rPr>
            <w:noProof/>
            <w:webHidden/>
          </w:rPr>
          <w:fldChar w:fldCharType="begin"/>
        </w:r>
        <w:r w:rsidR="005455B3">
          <w:rPr>
            <w:noProof/>
            <w:webHidden/>
          </w:rPr>
          <w:instrText xml:space="preserve"> PAGEREF _Toc453148198 \h </w:instrText>
        </w:r>
        <w:r w:rsidR="005455B3">
          <w:rPr>
            <w:noProof/>
            <w:webHidden/>
          </w:rPr>
        </w:r>
        <w:r w:rsidR="005455B3">
          <w:rPr>
            <w:noProof/>
            <w:webHidden/>
          </w:rPr>
          <w:fldChar w:fldCharType="separate"/>
        </w:r>
        <w:r w:rsidR="005455B3">
          <w:rPr>
            <w:noProof/>
            <w:webHidden/>
          </w:rPr>
          <w:t>10</w:t>
        </w:r>
        <w:r w:rsidR="005455B3">
          <w:rPr>
            <w:noProof/>
            <w:webHidden/>
          </w:rPr>
          <w:fldChar w:fldCharType="end"/>
        </w:r>
      </w:hyperlink>
    </w:p>
    <w:p w:rsidR="005455B3" w:rsidRDefault="00AA49E9">
      <w:pPr>
        <w:pStyle w:val="Tabladeilustraciones"/>
        <w:tabs>
          <w:tab w:val="right" w:leader="dot" w:pos="9350"/>
        </w:tabs>
        <w:rPr>
          <w:rFonts w:asciiTheme="minorHAnsi" w:hAnsiTheme="minorHAnsi"/>
          <w:noProof/>
          <w:sz w:val="22"/>
          <w:szCs w:val="22"/>
        </w:rPr>
      </w:pPr>
      <w:hyperlink w:anchor="_Toc453148199" w:history="1">
        <w:r w:rsidR="005455B3" w:rsidRPr="008F580E">
          <w:rPr>
            <w:rStyle w:val="Hipervnculo"/>
            <w:i/>
            <w:noProof/>
          </w:rPr>
          <w:t>Ilustración 5 Prototipo realizar préstamo</w:t>
        </w:r>
        <w:r w:rsidR="005455B3">
          <w:rPr>
            <w:noProof/>
            <w:webHidden/>
          </w:rPr>
          <w:tab/>
        </w:r>
        <w:r w:rsidR="005455B3">
          <w:rPr>
            <w:noProof/>
            <w:webHidden/>
          </w:rPr>
          <w:fldChar w:fldCharType="begin"/>
        </w:r>
        <w:r w:rsidR="005455B3">
          <w:rPr>
            <w:noProof/>
            <w:webHidden/>
          </w:rPr>
          <w:instrText xml:space="preserve"> PAGEREF _Toc453148199 \h </w:instrText>
        </w:r>
        <w:r w:rsidR="005455B3">
          <w:rPr>
            <w:noProof/>
            <w:webHidden/>
          </w:rPr>
        </w:r>
        <w:r w:rsidR="005455B3">
          <w:rPr>
            <w:noProof/>
            <w:webHidden/>
          </w:rPr>
          <w:fldChar w:fldCharType="separate"/>
        </w:r>
        <w:r w:rsidR="005455B3">
          <w:rPr>
            <w:noProof/>
            <w:webHidden/>
          </w:rPr>
          <w:t>11</w:t>
        </w:r>
        <w:r w:rsidR="005455B3">
          <w:rPr>
            <w:noProof/>
            <w:webHidden/>
          </w:rPr>
          <w:fldChar w:fldCharType="end"/>
        </w:r>
      </w:hyperlink>
    </w:p>
    <w:p w:rsidR="005455B3" w:rsidRDefault="00AA49E9">
      <w:pPr>
        <w:pStyle w:val="Tabladeilustraciones"/>
        <w:tabs>
          <w:tab w:val="right" w:leader="dot" w:pos="9350"/>
        </w:tabs>
        <w:rPr>
          <w:rFonts w:asciiTheme="minorHAnsi" w:hAnsiTheme="minorHAnsi"/>
          <w:noProof/>
          <w:sz w:val="22"/>
          <w:szCs w:val="22"/>
        </w:rPr>
      </w:pPr>
      <w:hyperlink w:anchor="_Toc453148200" w:history="1">
        <w:r w:rsidR="005455B3" w:rsidRPr="008F580E">
          <w:rPr>
            <w:rStyle w:val="Hipervnculo"/>
            <w:i/>
            <w:noProof/>
          </w:rPr>
          <w:t>Ilustración 6 Prototipo préstamo correcto</w:t>
        </w:r>
        <w:r w:rsidR="005455B3">
          <w:rPr>
            <w:noProof/>
            <w:webHidden/>
          </w:rPr>
          <w:tab/>
        </w:r>
        <w:r w:rsidR="005455B3">
          <w:rPr>
            <w:noProof/>
            <w:webHidden/>
          </w:rPr>
          <w:fldChar w:fldCharType="begin"/>
        </w:r>
        <w:r w:rsidR="005455B3">
          <w:rPr>
            <w:noProof/>
            <w:webHidden/>
          </w:rPr>
          <w:instrText xml:space="preserve"> PAGEREF _Toc453148200 \h </w:instrText>
        </w:r>
        <w:r w:rsidR="005455B3">
          <w:rPr>
            <w:noProof/>
            <w:webHidden/>
          </w:rPr>
        </w:r>
        <w:r w:rsidR="005455B3">
          <w:rPr>
            <w:noProof/>
            <w:webHidden/>
          </w:rPr>
          <w:fldChar w:fldCharType="separate"/>
        </w:r>
        <w:r w:rsidR="005455B3">
          <w:rPr>
            <w:noProof/>
            <w:webHidden/>
          </w:rPr>
          <w:t>12</w:t>
        </w:r>
        <w:r w:rsidR="005455B3">
          <w:rPr>
            <w:noProof/>
            <w:webHidden/>
          </w:rPr>
          <w:fldChar w:fldCharType="end"/>
        </w:r>
      </w:hyperlink>
    </w:p>
    <w:p w:rsidR="005455B3" w:rsidRDefault="00AA49E9">
      <w:pPr>
        <w:pStyle w:val="Tabladeilustraciones"/>
        <w:tabs>
          <w:tab w:val="right" w:leader="dot" w:pos="9350"/>
        </w:tabs>
        <w:rPr>
          <w:rFonts w:asciiTheme="minorHAnsi" w:hAnsiTheme="minorHAnsi"/>
          <w:noProof/>
          <w:sz w:val="22"/>
          <w:szCs w:val="22"/>
        </w:rPr>
      </w:pPr>
      <w:hyperlink w:anchor="_Toc453148201" w:history="1">
        <w:r w:rsidR="005455B3" w:rsidRPr="008F580E">
          <w:rPr>
            <w:rStyle w:val="Hipervnculo"/>
            <w:i/>
            <w:noProof/>
          </w:rPr>
          <w:t>Ilustración 7 Prototipo préstamo con error a base de datos</w:t>
        </w:r>
        <w:r w:rsidR="005455B3">
          <w:rPr>
            <w:noProof/>
            <w:webHidden/>
          </w:rPr>
          <w:tab/>
        </w:r>
        <w:r w:rsidR="005455B3">
          <w:rPr>
            <w:noProof/>
            <w:webHidden/>
          </w:rPr>
          <w:fldChar w:fldCharType="begin"/>
        </w:r>
        <w:r w:rsidR="005455B3">
          <w:rPr>
            <w:noProof/>
            <w:webHidden/>
          </w:rPr>
          <w:instrText xml:space="preserve"> PAGEREF _Toc453148201 \h </w:instrText>
        </w:r>
        <w:r w:rsidR="005455B3">
          <w:rPr>
            <w:noProof/>
            <w:webHidden/>
          </w:rPr>
        </w:r>
        <w:r w:rsidR="005455B3">
          <w:rPr>
            <w:noProof/>
            <w:webHidden/>
          </w:rPr>
          <w:fldChar w:fldCharType="separate"/>
        </w:r>
        <w:r w:rsidR="005455B3">
          <w:rPr>
            <w:noProof/>
            <w:webHidden/>
          </w:rPr>
          <w:t>13</w:t>
        </w:r>
        <w:r w:rsidR="005455B3">
          <w:rPr>
            <w:noProof/>
            <w:webHidden/>
          </w:rPr>
          <w:fldChar w:fldCharType="end"/>
        </w:r>
      </w:hyperlink>
    </w:p>
    <w:p w:rsidR="005455B3" w:rsidRDefault="00AA49E9">
      <w:pPr>
        <w:pStyle w:val="Tabladeilustraciones"/>
        <w:tabs>
          <w:tab w:val="right" w:leader="dot" w:pos="9350"/>
        </w:tabs>
        <w:rPr>
          <w:rFonts w:asciiTheme="minorHAnsi" w:hAnsiTheme="minorHAnsi"/>
          <w:noProof/>
          <w:sz w:val="22"/>
          <w:szCs w:val="22"/>
        </w:rPr>
      </w:pPr>
      <w:hyperlink w:anchor="_Toc453148202" w:history="1">
        <w:r w:rsidR="005455B3" w:rsidRPr="008F580E">
          <w:rPr>
            <w:rStyle w:val="Hipervnculo"/>
            <w:i/>
            <w:noProof/>
          </w:rPr>
          <w:t>Ilustración 8 Prototipo reservar ítem</w:t>
        </w:r>
        <w:r w:rsidR="005455B3">
          <w:rPr>
            <w:noProof/>
            <w:webHidden/>
          </w:rPr>
          <w:tab/>
        </w:r>
        <w:r w:rsidR="005455B3">
          <w:rPr>
            <w:noProof/>
            <w:webHidden/>
          </w:rPr>
          <w:fldChar w:fldCharType="begin"/>
        </w:r>
        <w:r w:rsidR="005455B3">
          <w:rPr>
            <w:noProof/>
            <w:webHidden/>
          </w:rPr>
          <w:instrText xml:space="preserve"> PAGEREF _Toc453148202 \h </w:instrText>
        </w:r>
        <w:r w:rsidR="005455B3">
          <w:rPr>
            <w:noProof/>
            <w:webHidden/>
          </w:rPr>
        </w:r>
        <w:r w:rsidR="005455B3">
          <w:rPr>
            <w:noProof/>
            <w:webHidden/>
          </w:rPr>
          <w:fldChar w:fldCharType="separate"/>
        </w:r>
        <w:r w:rsidR="005455B3">
          <w:rPr>
            <w:noProof/>
            <w:webHidden/>
          </w:rPr>
          <w:t>14</w:t>
        </w:r>
        <w:r w:rsidR="005455B3">
          <w:rPr>
            <w:noProof/>
            <w:webHidden/>
          </w:rPr>
          <w:fldChar w:fldCharType="end"/>
        </w:r>
      </w:hyperlink>
    </w:p>
    <w:p w:rsidR="005455B3" w:rsidRDefault="00AA49E9">
      <w:pPr>
        <w:pStyle w:val="Tabladeilustraciones"/>
        <w:tabs>
          <w:tab w:val="right" w:leader="dot" w:pos="9350"/>
        </w:tabs>
        <w:rPr>
          <w:rFonts w:asciiTheme="minorHAnsi" w:hAnsiTheme="minorHAnsi"/>
          <w:noProof/>
          <w:sz w:val="22"/>
          <w:szCs w:val="22"/>
        </w:rPr>
      </w:pPr>
      <w:hyperlink w:anchor="_Toc453148203" w:history="1">
        <w:r w:rsidR="005455B3" w:rsidRPr="008F580E">
          <w:rPr>
            <w:rStyle w:val="Hipervnculo"/>
            <w:i/>
            <w:noProof/>
          </w:rPr>
          <w:t>Ilustración 9 Prototipo reservar ítem correcto</w:t>
        </w:r>
        <w:r w:rsidR="005455B3">
          <w:rPr>
            <w:noProof/>
            <w:webHidden/>
          </w:rPr>
          <w:tab/>
        </w:r>
        <w:r w:rsidR="005455B3">
          <w:rPr>
            <w:noProof/>
            <w:webHidden/>
          </w:rPr>
          <w:fldChar w:fldCharType="begin"/>
        </w:r>
        <w:r w:rsidR="005455B3">
          <w:rPr>
            <w:noProof/>
            <w:webHidden/>
          </w:rPr>
          <w:instrText xml:space="preserve"> PAGEREF _Toc453148203 \h </w:instrText>
        </w:r>
        <w:r w:rsidR="005455B3">
          <w:rPr>
            <w:noProof/>
            <w:webHidden/>
          </w:rPr>
        </w:r>
        <w:r w:rsidR="005455B3">
          <w:rPr>
            <w:noProof/>
            <w:webHidden/>
          </w:rPr>
          <w:fldChar w:fldCharType="separate"/>
        </w:r>
        <w:r w:rsidR="005455B3">
          <w:rPr>
            <w:noProof/>
            <w:webHidden/>
          </w:rPr>
          <w:t>15</w:t>
        </w:r>
        <w:r w:rsidR="005455B3">
          <w:rPr>
            <w:noProof/>
            <w:webHidden/>
          </w:rPr>
          <w:fldChar w:fldCharType="end"/>
        </w:r>
      </w:hyperlink>
    </w:p>
    <w:p w:rsidR="005455B3" w:rsidRDefault="006F0B03" w:rsidP="006F0B03">
      <w:pPr>
        <w:spacing w:before="0" w:after="120"/>
        <w:jc w:val="left"/>
        <w:sectPr w:rsidR="005455B3" w:rsidSect="005455B3">
          <w:footerReference w:type="default" r:id="rId12"/>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pgNumType w:start="0"/>
          <w:cols w:space="720"/>
          <w:docGrid w:linePitch="326"/>
        </w:sectPr>
      </w:pPr>
      <w:r>
        <w:fldChar w:fldCharType="end"/>
      </w:r>
    </w:p>
    <w:p w:rsidR="00744C15" w:rsidRDefault="00744C15" w:rsidP="00145F87">
      <w:pPr>
        <w:pStyle w:val="Ttulo1"/>
      </w:pPr>
      <w:bookmarkStart w:id="0" w:name="_Toc453148204"/>
      <w:r w:rsidRPr="00145F87">
        <w:lastRenderedPageBreak/>
        <w:t>Introducción</w:t>
      </w:r>
      <w:bookmarkEnd w:id="0"/>
    </w:p>
    <w:p w:rsidR="00145F87" w:rsidRPr="00145F87" w:rsidRDefault="00145F87" w:rsidP="00145F87"/>
    <w:p w:rsidR="00374B92" w:rsidRPr="007151ED" w:rsidRDefault="00744C15" w:rsidP="00145F87">
      <w:pPr>
        <w:rPr>
          <w:u w:val="single"/>
        </w:rPr>
      </w:pPr>
      <w:r w:rsidRPr="00145F87">
        <w:t>Este documento tiene como pro</w:t>
      </w:r>
      <w:r w:rsidR="0028366A">
        <w:t>pósito complementar,</w:t>
      </w:r>
      <w:r w:rsidRPr="00145F87">
        <w:t xml:space="preserve"> demostrar </w:t>
      </w:r>
      <w:r w:rsidR="0028366A">
        <w:t xml:space="preserve">y extender </w:t>
      </w:r>
      <w:r w:rsidRPr="00145F87">
        <w:t xml:space="preserve">la documentación del trabajo realizado, así como justificar </w:t>
      </w:r>
      <w:r w:rsidR="0028366A">
        <w:t>las decisiones de construcción,</w:t>
      </w:r>
      <w:r w:rsidRPr="00145F87">
        <w:t xml:space="preserve"> por medio de los diagramas presentados en la materia de </w:t>
      </w:r>
      <w:r w:rsidRPr="00374B92">
        <w:rPr>
          <w:i/>
        </w:rPr>
        <w:t>Principios de diseño de Software</w:t>
      </w:r>
      <w:r w:rsidR="0028366A">
        <w:rPr>
          <w:i/>
        </w:rPr>
        <w:t xml:space="preserve">, </w:t>
      </w:r>
      <w:r w:rsidR="0028366A">
        <w:t xml:space="preserve">que se han tomado en el proyecto. </w:t>
      </w:r>
      <w:r w:rsidR="007151ED">
        <w:t>A demás,</w:t>
      </w:r>
      <w:r w:rsidRPr="00145F87">
        <w:t xml:space="preserve"> </w:t>
      </w:r>
      <w:r w:rsidR="007151ED">
        <w:t xml:space="preserve">se </w:t>
      </w:r>
      <w:r w:rsidR="0028366A">
        <w:t>pretende dar a conocer al usuario el trabajo realizado durante</w:t>
      </w:r>
      <w:r w:rsidRPr="00145F87">
        <w:t xml:space="preserve"> </w:t>
      </w:r>
      <w:r w:rsidR="0028366A">
        <w:t xml:space="preserve">el </w:t>
      </w:r>
      <w:r w:rsidRPr="00145F87">
        <w:t>semestre</w:t>
      </w:r>
      <w:r w:rsidR="00374B92">
        <w:t>.</w:t>
      </w:r>
    </w:p>
    <w:p w:rsidR="007151ED" w:rsidRPr="007151ED" w:rsidRDefault="00374B92" w:rsidP="007151ED">
      <w:pPr>
        <w:ind w:firstLine="708"/>
        <w:rPr>
          <w:u w:val="single"/>
        </w:rPr>
      </w:pPr>
      <w:r>
        <w:t>Se da</w:t>
      </w:r>
      <w:r w:rsidR="00D916E6" w:rsidRPr="00145F87">
        <w:t xml:space="preserve"> al usuario</w:t>
      </w:r>
      <w:r>
        <w:t xml:space="preserve"> este documento</w:t>
      </w:r>
      <w:r w:rsidR="00D916E6" w:rsidRPr="00145F87">
        <w:t xml:space="preserve">, </w:t>
      </w:r>
      <w:r>
        <w:t xml:space="preserve">para que sea tomado como referencia de lo trabajado en el proyecto, </w:t>
      </w:r>
      <w:r w:rsidR="0028366A">
        <w:t>ya que s</w:t>
      </w:r>
      <w:r w:rsidR="00D916E6" w:rsidRPr="00145F87">
        <w:t>e da</w:t>
      </w:r>
      <w:r>
        <w:t>n</w:t>
      </w:r>
      <w:r w:rsidR="00D916E6" w:rsidRPr="00145F87">
        <w:t xml:space="preserve"> detalle</w:t>
      </w:r>
      <w:r>
        <w:t>s</w:t>
      </w:r>
      <w:r w:rsidR="00D916E6" w:rsidRPr="00145F87">
        <w:t xml:space="preserve"> de la implementaci</w:t>
      </w:r>
      <w:r>
        <w:t>ón del software, se dará a conocer las soluciones al problema presentado, y se resolverán dudas comunes que podrán surgir, en complemento a este documento, también se tiene la documentación generada por el proyecto de java.</w:t>
      </w:r>
      <w:r w:rsidR="007151ED">
        <w:t xml:space="preserve"> El documento también justifica decisiones de diseño y construcción que fueron surgiendo a lo largo de su desarrollo.</w:t>
      </w:r>
    </w:p>
    <w:p w:rsidR="00374B92" w:rsidRDefault="00374B92" w:rsidP="00374B92">
      <w:pPr>
        <w:ind w:firstLine="708"/>
      </w:pPr>
    </w:p>
    <w:p w:rsidR="00374B92" w:rsidRDefault="00374B92" w:rsidP="00145F87">
      <w:r>
        <w:tab/>
      </w:r>
    </w:p>
    <w:p w:rsidR="00744C15" w:rsidRPr="00145F87" w:rsidRDefault="00744C15" w:rsidP="00145F87">
      <w:r w:rsidRPr="00145F87">
        <w:br w:type="page"/>
      </w:r>
    </w:p>
    <w:p w:rsidR="007D6A9A" w:rsidRPr="00145F87" w:rsidRDefault="0054166E" w:rsidP="00145F87">
      <w:pPr>
        <w:pStyle w:val="Ttulo1"/>
        <w:rPr>
          <w:noProof/>
        </w:rPr>
      </w:pPr>
      <w:bookmarkStart w:id="1" w:name="_Toc453148205"/>
      <w:r w:rsidRPr="00145F87">
        <w:rPr>
          <w:noProof/>
        </w:rPr>
        <w:lastRenderedPageBreak/>
        <w:t>Desarollo</w:t>
      </w:r>
      <w:bookmarkEnd w:id="1"/>
    </w:p>
    <w:p w:rsidR="0028366A" w:rsidRDefault="0028366A" w:rsidP="00145F87"/>
    <w:p w:rsidR="00374B92" w:rsidRDefault="0028366A" w:rsidP="00145F87">
      <w:r>
        <w:t>Durante la planeación del sistema y la construcción del mismo se elaboraron diversos diagramas y representaciones de la arquitectura del software, por ello, se presentan conocer a</w:t>
      </w:r>
      <w:r w:rsidR="007D6A9A" w:rsidRPr="00145F87">
        <w:t xml:space="preserve"> detalle los procesos y funciones realizadas durante </w:t>
      </w:r>
      <w:r>
        <w:t>el desarrollo</w:t>
      </w:r>
      <w:r w:rsidR="007D6A9A" w:rsidRPr="00145F87">
        <w:t xml:space="preserve"> del </w:t>
      </w:r>
      <w:r w:rsidR="00744C15" w:rsidRPr="00145F87">
        <w:t>proyecto,</w:t>
      </w:r>
      <w:r w:rsidR="007D6A9A" w:rsidRPr="00145F87">
        <w:t xml:space="preserve"> </w:t>
      </w:r>
      <w:r w:rsidR="00744C15" w:rsidRPr="00145F87">
        <w:t>así como la justificación de los diseños</w:t>
      </w:r>
      <w:r w:rsidR="00D916E6" w:rsidRPr="00145F87">
        <w:t xml:space="preserve"> del por qué las decisiones tomadas en este último paso, se tomaron las decisiones de que el lenguaje de programación seria Java con el ent</w:t>
      </w:r>
      <w:r w:rsidR="00374B92">
        <w:t>orno de desarrollo de NetBeans</w:t>
      </w:r>
      <w:r>
        <w:t xml:space="preserve">, pues ambas brindan herramientas bien </w:t>
      </w:r>
      <w:r w:rsidR="007151ED">
        <w:t>probadas y documentadas con un buen soporte.</w:t>
      </w:r>
    </w:p>
    <w:p w:rsidR="00374B92" w:rsidRPr="00145F87" w:rsidRDefault="00374B92" w:rsidP="007151ED">
      <w:pPr>
        <w:ind w:firstLine="708"/>
      </w:pPr>
      <w:r>
        <w:t>Por parte de l</w:t>
      </w:r>
      <w:r w:rsidR="00D916E6" w:rsidRPr="00145F87">
        <w:t>os diagramas</w:t>
      </w:r>
      <w:r>
        <w:t>, estos</w:t>
      </w:r>
      <w:r w:rsidR="00D916E6" w:rsidRPr="00145F87">
        <w:t xml:space="preserve"> fueron construidos con de la herramienta CASE</w:t>
      </w:r>
      <w:r>
        <w:t>:</w:t>
      </w:r>
      <w:r w:rsidR="00D916E6" w:rsidRPr="00145F87">
        <w:t xml:space="preserve"> </w:t>
      </w:r>
      <w:r w:rsidRPr="0028366A">
        <w:rPr>
          <w:i/>
        </w:rPr>
        <w:t>Enterprise</w:t>
      </w:r>
      <w:r w:rsidR="00D916E6" w:rsidRPr="0028366A">
        <w:rPr>
          <w:i/>
        </w:rPr>
        <w:t xml:space="preserve"> Architect</w:t>
      </w:r>
      <w:r w:rsidR="00D916E6" w:rsidRPr="00145F87">
        <w:t xml:space="preserve"> </w:t>
      </w:r>
      <w:r w:rsidR="007151ED">
        <w:t xml:space="preserve">pues brinda las facilidades para un diseño de calidad con base en las normas de UML 2.X, </w:t>
      </w:r>
      <w:r w:rsidR="00D916E6" w:rsidRPr="00145F87">
        <w:t>con ayuda y colaboración del Dr. Jorge Octavio Ocharán Hernández</w:t>
      </w:r>
      <w:r w:rsidR="007151ED">
        <w:t xml:space="preserve">. Éstos </w:t>
      </w:r>
      <w:r w:rsidR="00D916E6" w:rsidRPr="00145F87">
        <w:t>diagramas fueron previamente revisados y autorizados por el mismo.</w:t>
      </w:r>
    </w:p>
    <w:p w:rsidR="00D916E6" w:rsidRPr="00145F87" w:rsidRDefault="00D916E6" w:rsidP="00145F87">
      <w:pPr>
        <w:rPr>
          <w:rFonts w:eastAsiaTheme="majorEastAsia" w:cstheme="majorBidi"/>
          <w:color w:val="0070C0"/>
          <w:sz w:val="28"/>
          <w:szCs w:val="28"/>
        </w:rPr>
      </w:pPr>
      <w:r w:rsidRPr="00145F87">
        <w:br w:type="page"/>
      </w:r>
    </w:p>
    <w:p w:rsidR="00145F87" w:rsidRDefault="0054166E" w:rsidP="00145F87">
      <w:pPr>
        <w:pStyle w:val="Ttulo2"/>
      </w:pPr>
      <w:bookmarkStart w:id="2" w:name="_Toc453148206"/>
      <w:r w:rsidRPr="00145F87">
        <w:lastRenderedPageBreak/>
        <w:t>Análisis</w:t>
      </w:r>
      <w:bookmarkEnd w:id="2"/>
    </w:p>
    <w:p w:rsidR="000744E6" w:rsidRPr="000744E6" w:rsidRDefault="000744E6" w:rsidP="000744E6"/>
    <w:p w:rsidR="00217CED" w:rsidRDefault="000744E6" w:rsidP="00145F87">
      <w:r>
        <w:t>Por medio de la elicitación de requerimientos determinamos que s</w:t>
      </w:r>
      <w:r w:rsidR="00217CED" w:rsidRPr="00145F87">
        <w:t>e necesita</w:t>
      </w:r>
      <w:r>
        <w:t xml:space="preserve">ba un sistema </w:t>
      </w:r>
      <w:r w:rsidR="007151ED">
        <w:t>que permitiera interactuar a los usuarios de la siguiente manera</w:t>
      </w:r>
      <w:r w:rsidR="00217CED" w:rsidRPr="00145F87">
        <w:t>:</w:t>
      </w:r>
    </w:p>
    <w:p w:rsidR="000744E6" w:rsidRDefault="000744E6" w:rsidP="00145F87"/>
    <w:p w:rsidR="000744E6" w:rsidRDefault="000744E6" w:rsidP="000744E6">
      <w:pPr>
        <w:keepNext/>
      </w:pPr>
      <w:r w:rsidRPr="000744E6">
        <w:rPr>
          <w:noProof/>
        </w:rPr>
        <w:drawing>
          <wp:inline distT="0" distB="0" distL="0" distR="0" wp14:anchorId="707A5B93" wp14:editId="211808F8">
            <wp:extent cx="5909094" cy="385890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2195" cy="3860930"/>
                    </a:xfrm>
                    <a:prstGeom prst="rect">
                      <a:avLst/>
                    </a:prstGeom>
                    <a:noFill/>
                    <a:ln>
                      <a:noFill/>
                    </a:ln>
                  </pic:spPr>
                </pic:pic>
              </a:graphicData>
            </a:graphic>
          </wp:inline>
        </w:drawing>
      </w:r>
    </w:p>
    <w:p w:rsidR="000744E6" w:rsidRPr="00C432EC" w:rsidRDefault="000744E6" w:rsidP="000744E6">
      <w:pPr>
        <w:pStyle w:val="Descripcin"/>
        <w:rPr>
          <w:rStyle w:val="Textoennegrita"/>
        </w:rPr>
      </w:pPr>
      <w:bookmarkStart w:id="3" w:name="_Toc453148195"/>
      <w:r w:rsidRPr="00C432EC">
        <w:rPr>
          <w:rStyle w:val="Textoennegrita"/>
        </w:rPr>
        <w:t xml:space="preserve">Ilustración </w:t>
      </w:r>
      <w:r w:rsidRPr="00C432EC">
        <w:rPr>
          <w:rStyle w:val="Textoennegrita"/>
        </w:rPr>
        <w:fldChar w:fldCharType="begin"/>
      </w:r>
      <w:r w:rsidRPr="00C432EC">
        <w:rPr>
          <w:rStyle w:val="Textoennegrita"/>
        </w:rPr>
        <w:instrText xml:space="preserve"> SEQ Ilustración \* ARABIC </w:instrText>
      </w:r>
      <w:r w:rsidRPr="00C432EC">
        <w:rPr>
          <w:rStyle w:val="Textoennegrita"/>
        </w:rPr>
        <w:fldChar w:fldCharType="separate"/>
      </w:r>
      <w:r w:rsidRPr="00C432EC">
        <w:rPr>
          <w:rStyle w:val="Textoennegrita"/>
        </w:rPr>
        <w:t>1</w:t>
      </w:r>
      <w:r w:rsidRPr="00C432EC">
        <w:rPr>
          <w:rStyle w:val="Textoennegrita"/>
        </w:rPr>
        <w:fldChar w:fldCharType="end"/>
      </w:r>
      <w:r w:rsidRPr="00C432EC">
        <w:rPr>
          <w:rStyle w:val="Textoennegrita"/>
        </w:rPr>
        <w:t xml:space="preserve"> Modelo de funcionalidad por paquete</w:t>
      </w:r>
      <w:bookmarkEnd w:id="3"/>
    </w:p>
    <w:p w:rsidR="007151ED" w:rsidRDefault="007151ED" w:rsidP="00145F87"/>
    <w:p w:rsidR="00C72265" w:rsidRPr="00145F87" w:rsidRDefault="000744E6" w:rsidP="00145F87">
      <w:r>
        <w:t>Ordenado por funcionalidad y tomando en cuenta que cada uno cubriera una necesidad del cliente</w:t>
      </w:r>
      <w:r w:rsidR="007151ED">
        <w:t>, éstos fueron los casos de uso seleccionados durante el proceso de diseño de software, quedando excluidos algunos otros detectados como cancelación de la reservación.</w:t>
      </w:r>
      <w:r w:rsidR="00C72265" w:rsidRPr="00145F87">
        <w:br w:type="page"/>
      </w:r>
    </w:p>
    <w:p w:rsidR="0054166E" w:rsidRPr="00145F87" w:rsidRDefault="0054166E" w:rsidP="00145F87">
      <w:pPr>
        <w:pStyle w:val="Ttulo2"/>
      </w:pPr>
      <w:bookmarkStart w:id="4" w:name="_Toc453148207"/>
      <w:r w:rsidRPr="00145F87">
        <w:lastRenderedPageBreak/>
        <w:t>Requerimientos</w:t>
      </w:r>
      <w:bookmarkEnd w:id="4"/>
    </w:p>
    <w:p w:rsidR="00C72265" w:rsidRPr="00145F87" w:rsidRDefault="00E252AD" w:rsidP="00E252AD">
      <w:pPr>
        <w:pStyle w:val="Ttulo3"/>
      </w:pPr>
      <w:bookmarkStart w:id="5" w:name="_Toc453148208"/>
      <w:r>
        <w:t>Requerimientos del sistema Hardware y Software</w:t>
      </w:r>
      <w:bookmarkEnd w:id="5"/>
    </w:p>
    <w:p w:rsidR="003F1308" w:rsidRDefault="003F1308" w:rsidP="00145F87"/>
    <w:p w:rsidR="007D6A9A" w:rsidRPr="00145F87" w:rsidRDefault="007D6A9A" w:rsidP="003F1308">
      <w:pPr>
        <w:pStyle w:val="Ttulo4"/>
      </w:pPr>
      <w:r w:rsidRPr="00145F87">
        <w:t>Requerimientos mínimos:</w:t>
      </w:r>
    </w:p>
    <w:p w:rsidR="00C72265" w:rsidRPr="00145F87" w:rsidRDefault="007D6A9A" w:rsidP="00145F87">
      <w:r w:rsidRPr="00145F87">
        <w:t>Una c</w:t>
      </w:r>
      <w:r w:rsidR="007151ED">
        <w:t>omputadora de arquitectura de 64</w:t>
      </w:r>
      <w:r w:rsidRPr="00145F87">
        <w:t>bits</w:t>
      </w:r>
      <w:r w:rsidR="00217CED" w:rsidRPr="00145F87">
        <w:t>.</w:t>
      </w:r>
    </w:p>
    <w:p w:rsidR="00C72265" w:rsidRPr="00145F87" w:rsidRDefault="007D6A9A" w:rsidP="00145F87">
      <w:r w:rsidRPr="00145F87">
        <w:t>Java 8 cualquier versión</w:t>
      </w:r>
      <w:r w:rsidR="00217CED" w:rsidRPr="00145F87">
        <w:t>.</w:t>
      </w:r>
    </w:p>
    <w:p w:rsidR="00C72265" w:rsidRPr="00145F87" w:rsidRDefault="00C72265" w:rsidP="00145F87">
      <w:r w:rsidRPr="00145F87">
        <w:t>PhPMyAdmin: 4.4.14</w:t>
      </w:r>
      <w:r w:rsidR="00217CED" w:rsidRPr="00145F87">
        <w:t>.</w:t>
      </w:r>
    </w:p>
    <w:p w:rsidR="00C72265" w:rsidRPr="00145F87" w:rsidRDefault="007D6A9A" w:rsidP="00145F87">
      <w:r w:rsidRPr="00145F87">
        <w:t>MySQL Community Server</w:t>
      </w:r>
      <w:r w:rsidR="00C72265" w:rsidRPr="00145F87">
        <w:t xml:space="preserve"> </w:t>
      </w:r>
      <w:r w:rsidRPr="00145F87">
        <w:t>5.6.26</w:t>
      </w:r>
      <w:r w:rsidR="00217CED" w:rsidRPr="00145F87">
        <w:t>.</w:t>
      </w:r>
    </w:p>
    <w:p w:rsidR="00C72265" w:rsidRPr="00145F87" w:rsidRDefault="007D6A9A" w:rsidP="00145F87">
      <w:r w:rsidRPr="00145F87">
        <w:t>Apache versión 2.4.16</w:t>
      </w:r>
      <w:r w:rsidR="00217CED" w:rsidRPr="00145F87">
        <w:t>.</w:t>
      </w:r>
    </w:p>
    <w:p w:rsidR="00C72265" w:rsidRPr="00145F87" w:rsidRDefault="00C72265" w:rsidP="00145F87">
      <w:r w:rsidRPr="00145F87">
        <w:t>Memoria RAM de 1 GB</w:t>
      </w:r>
      <w:r w:rsidR="00217CED" w:rsidRPr="00145F87">
        <w:t>.</w:t>
      </w:r>
    </w:p>
    <w:p w:rsidR="00C72265" w:rsidRPr="00145F87" w:rsidRDefault="00C72265" w:rsidP="00145F87">
      <w:r w:rsidRPr="00145F87">
        <w:t>Teclado</w:t>
      </w:r>
      <w:r w:rsidR="00217CED" w:rsidRPr="00145F87">
        <w:t>.</w:t>
      </w:r>
    </w:p>
    <w:p w:rsidR="00C72265" w:rsidRPr="00145F87" w:rsidRDefault="00C72265" w:rsidP="00145F87">
      <w:r w:rsidRPr="00145F87">
        <w:t>Mouse</w:t>
      </w:r>
      <w:r w:rsidR="00217CED" w:rsidRPr="00145F87">
        <w:t>.</w:t>
      </w:r>
    </w:p>
    <w:p w:rsidR="00217CED" w:rsidRPr="00145F87" w:rsidRDefault="00217CED" w:rsidP="00145F87">
      <w:r w:rsidRPr="00145F87">
        <w:t>Conexión a internet.</w:t>
      </w:r>
    </w:p>
    <w:p w:rsidR="00C72265" w:rsidRPr="00145F87" w:rsidRDefault="00C72265" w:rsidP="003F1308"/>
    <w:p w:rsidR="00C72265" w:rsidRPr="00145F87" w:rsidRDefault="003F1308" w:rsidP="003F1308">
      <w:pPr>
        <w:pStyle w:val="Ttulo4"/>
      </w:pPr>
      <w:r>
        <w:t>Requisitos r</w:t>
      </w:r>
      <w:r w:rsidR="00C72265" w:rsidRPr="00145F87">
        <w:t>ecomendados:</w:t>
      </w:r>
    </w:p>
    <w:p w:rsidR="00C72265" w:rsidRPr="00145F87" w:rsidRDefault="00C72265" w:rsidP="00145F87">
      <w:r w:rsidRPr="00145F87">
        <w:t xml:space="preserve">Una </w:t>
      </w:r>
      <w:r w:rsidR="007151ED">
        <w:t>computadora de arquitectura de 64</w:t>
      </w:r>
      <w:r w:rsidRPr="00145F87">
        <w:t>bits</w:t>
      </w:r>
      <w:r w:rsidR="00217CED" w:rsidRPr="00145F87">
        <w:t>.</w:t>
      </w:r>
    </w:p>
    <w:p w:rsidR="00C72265" w:rsidRPr="00145F87" w:rsidRDefault="00C72265" w:rsidP="00145F87">
      <w:r w:rsidRPr="00145F87">
        <w:t>Java 8 actualización 91</w:t>
      </w:r>
      <w:r w:rsidR="00217CED" w:rsidRPr="00145F87">
        <w:t>.</w:t>
      </w:r>
    </w:p>
    <w:p w:rsidR="00C72265" w:rsidRPr="00145F87" w:rsidRDefault="00C72265" w:rsidP="00145F87">
      <w:r w:rsidRPr="00145F87">
        <w:t>PhPMyAdmin: 4.6.2</w:t>
      </w:r>
      <w:r w:rsidR="00217CED" w:rsidRPr="00145F87">
        <w:t>.</w:t>
      </w:r>
    </w:p>
    <w:p w:rsidR="00C72265" w:rsidRPr="00145F87" w:rsidRDefault="00C72265" w:rsidP="00145F87">
      <w:r w:rsidRPr="00145F87">
        <w:t>MySQL Community Server 5.6.26</w:t>
      </w:r>
      <w:r w:rsidR="00217CED" w:rsidRPr="00145F87">
        <w:t>.</w:t>
      </w:r>
    </w:p>
    <w:p w:rsidR="00C72265" w:rsidRPr="00145F87" w:rsidRDefault="00C72265" w:rsidP="00145F87">
      <w:r w:rsidRPr="00145F87">
        <w:t>Apache versión 2.4.16</w:t>
      </w:r>
      <w:r w:rsidR="00217CED" w:rsidRPr="00145F87">
        <w:t>.</w:t>
      </w:r>
    </w:p>
    <w:p w:rsidR="00C72265" w:rsidRPr="00145F87" w:rsidRDefault="00C72265" w:rsidP="00145F87">
      <w:r w:rsidRPr="00145F87">
        <w:t>Memoria RAM de 2 GB</w:t>
      </w:r>
      <w:r w:rsidR="00217CED" w:rsidRPr="00145F87">
        <w:t>.</w:t>
      </w:r>
    </w:p>
    <w:p w:rsidR="00C72265" w:rsidRPr="00145F87" w:rsidRDefault="00C72265" w:rsidP="00145F87">
      <w:r w:rsidRPr="00145F87">
        <w:t>Teclado</w:t>
      </w:r>
      <w:r w:rsidR="00217CED" w:rsidRPr="00145F87">
        <w:t>.</w:t>
      </w:r>
    </w:p>
    <w:p w:rsidR="00C72265" w:rsidRPr="00145F87" w:rsidRDefault="00C72265" w:rsidP="00145F87">
      <w:r w:rsidRPr="00145F87">
        <w:t>Mouse</w:t>
      </w:r>
      <w:r w:rsidR="00217CED" w:rsidRPr="00145F87">
        <w:t>.</w:t>
      </w:r>
    </w:p>
    <w:p w:rsidR="00C72265" w:rsidRPr="00145F87" w:rsidRDefault="00C72265" w:rsidP="00145F87">
      <w:r w:rsidRPr="00145F87">
        <w:t>Lector de códigos de barras</w:t>
      </w:r>
      <w:r w:rsidR="00217CED" w:rsidRPr="00145F87">
        <w:t>.</w:t>
      </w:r>
    </w:p>
    <w:p w:rsidR="00217CED" w:rsidRPr="00145F87" w:rsidRDefault="00217CED" w:rsidP="00145F87">
      <w:r w:rsidRPr="00145F87">
        <w:t>Conexión a internet.</w:t>
      </w:r>
    </w:p>
    <w:p w:rsidR="00217CED" w:rsidRDefault="00217CED" w:rsidP="00145F87"/>
    <w:p w:rsidR="000744E6" w:rsidRPr="00145F87" w:rsidRDefault="000744E6" w:rsidP="00145F87">
      <w:r>
        <w:t xml:space="preserve">Se necesita contar con un servidor dedicado en red o en </w:t>
      </w:r>
      <w:r w:rsidR="00C432EC">
        <w:t>el mismo pc</w:t>
      </w:r>
      <w:r>
        <w:t>, con base</w:t>
      </w:r>
      <w:r w:rsidR="00C432EC">
        <w:t xml:space="preserve"> de datos previamente creada.</w:t>
      </w:r>
    </w:p>
    <w:p w:rsidR="00E252AD" w:rsidRDefault="00E252AD">
      <w:pPr>
        <w:spacing w:before="0" w:after="120"/>
        <w:jc w:val="left"/>
      </w:pPr>
      <w:r>
        <w:br w:type="page"/>
      </w:r>
    </w:p>
    <w:p w:rsidR="00E252AD" w:rsidRDefault="00E252AD" w:rsidP="00E252AD">
      <w:pPr>
        <w:pStyle w:val="Ttulo3"/>
      </w:pPr>
      <w:bookmarkStart w:id="6" w:name="_Toc453148209"/>
      <w:r>
        <w:lastRenderedPageBreak/>
        <w:t>Plantilla reservar ítem</w:t>
      </w:r>
      <w:bookmarkEnd w:id="6"/>
    </w:p>
    <w:tbl>
      <w:tblPr>
        <w:tblStyle w:val="Tablaconcuadrcula"/>
        <w:tblW w:w="0" w:type="auto"/>
        <w:tblLayout w:type="fixed"/>
        <w:tblLook w:val="04A0" w:firstRow="1" w:lastRow="0" w:firstColumn="1" w:lastColumn="0" w:noHBand="0" w:noVBand="1"/>
      </w:tblPr>
      <w:tblGrid>
        <w:gridCol w:w="4414"/>
        <w:gridCol w:w="4414"/>
      </w:tblGrid>
      <w:tr w:rsidR="00E252AD" w:rsidTr="007151ED">
        <w:trPr>
          <w:trHeight w:val="70"/>
        </w:trPr>
        <w:tc>
          <w:tcPr>
            <w:tcW w:w="4414" w:type="dxa"/>
          </w:tcPr>
          <w:p w:rsidR="00E252AD" w:rsidRPr="005B321B" w:rsidRDefault="00E252AD" w:rsidP="00E252AD">
            <w:pPr>
              <w:pStyle w:val="Sinespaciado"/>
            </w:pPr>
            <w:r w:rsidRPr="005B321B">
              <w:t>ID:</w:t>
            </w:r>
          </w:p>
        </w:tc>
        <w:tc>
          <w:tcPr>
            <w:tcW w:w="4414" w:type="dxa"/>
          </w:tcPr>
          <w:p w:rsidR="00E252AD" w:rsidRDefault="00E252AD" w:rsidP="00E252AD">
            <w:pPr>
              <w:pStyle w:val="Sinespaciado"/>
            </w:pPr>
            <w:r>
              <w:t>CU-12</w:t>
            </w:r>
          </w:p>
        </w:tc>
      </w:tr>
      <w:tr w:rsidR="00E252AD" w:rsidTr="007151ED">
        <w:trPr>
          <w:trHeight w:val="124"/>
        </w:trPr>
        <w:tc>
          <w:tcPr>
            <w:tcW w:w="4414" w:type="dxa"/>
          </w:tcPr>
          <w:p w:rsidR="00E252AD" w:rsidRPr="005B321B" w:rsidRDefault="00E252AD" w:rsidP="00E252AD">
            <w:pPr>
              <w:pStyle w:val="Sinespaciado"/>
            </w:pPr>
            <w:r>
              <w:t>Nombre:</w:t>
            </w:r>
          </w:p>
        </w:tc>
        <w:tc>
          <w:tcPr>
            <w:tcW w:w="4414" w:type="dxa"/>
          </w:tcPr>
          <w:p w:rsidR="00E252AD" w:rsidRDefault="00E252AD" w:rsidP="00E252AD">
            <w:pPr>
              <w:pStyle w:val="Sinespaciado"/>
            </w:pPr>
            <w:r>
              <w:t>Reservar ítem</w:t>
            </w:r>
          </w:p>
        </w:tc>
      </w:tr>
      <w:tr w:rsidR="00E252AD" w:rsidTr="007151ED">
        <w:trPr>
          <w:trHeight w:val="70"/>
        </w:trPr>
        <w:tc>
          <w:tcPr>
            <w:tcW w:w="4414" w:type="dxa"/>
          </w:tcPr>
          <w:p w:rsidR="00E252AD" w:rsidRPr="005B321B" w:rsidRDefault="00E252AD" w:rsidP="00E252AD">
            <w:pPr>
              <w:pStyle w:val="Sinespaciado"/>
            </w:pPr>
            <w:r>
              <w:t>Actor:</w:t>
            </w:r>
          </w:p>
        </w:tc>
        <w:tc>
          <w:tcPr>
            <w:tcW w:w="4414" w:type="dxa"/>
          </w:tcPr>
          <w:p w:rsidR="00E252AD" w:rsidRDefault="00E252AD" w:rsidP="00E252AD">
            <w:pPr>
              <w:pStyle w:val="Sinespaciado"/>
            </w:pPr>
            <w:r>
              <w:t>Usuario.</w:t>
            </w:r>
          </w:p>
        </w:tc>
      </w:tr>
      <w:tr w:rsidR="00E252AD" w:rsidTr="007151ED">
        <w:trPr>
          <w:trHeight w:val="123"/>
        </w:trPr>
        <w:tc>
          <w:tcPr>
            <w:tcW w:w="4414" w:type="dxa"/>
          </w:tcPr>
          <w:p w:rsidR="00E252AD" w:rsidRPr="005B321B" w:rsidRDefault="00E252AD" w:rsidP="00E252AD">
            <w:pPr>
              <w:pStyle w:val="Sinespaciado"/>
            </w:pPr>
            <w:r>
              <w:t>Fecha de Creación:</w:t>
            </w:r>
          </w:p>
        </w:tc>
        <w:tc>
          <w:tcPr>
            <w:tcW w:w="4414" w:type="dxa"/>
          </w:tcPr>
          <w:p w:rsidR="00E252AD" w:rsidRDefault="00E252AD" w:rsidP="00E252AD">
            <w:pPr>
              <w:pStyle w:val="Sinespaciado"/>
            </w:pPr>
            <w:r>
              <w:t>8/03/2016</w:t>
            </w:r>
          </w:p>
        </w:tc>
      </w:tr>
      <w:tr w:rsidR="00E252AD" w:rsidTr="007151ED">
        <w:trPr>
          <w:trHeight w:val="70"/>
        </w:trPr>
        <w:tc>
          <w:tcPr>
            <w:tcW w:w="4414" w:type="dxa"/>
          </w:tcPr>
          <w:p w:rsidR="00E252AD" w:rsidRPr="005B321B" w:rsidRDefault="00E252AD" w:rsidP="00E252AD">
            <w:pPr>
              <w:pStyle w:val="Sinespaciado"/>
            </w:pPr>
            <w:r>
              <w:t>Fecha de Modificación:</w:t>
            </w:r>
          </w:p>
        </w:tc>
        <w:tc>
          <w:tcPr>
            <w:tcW w:w="4414" w:type="dxa"/>
          </w:tcPr>
          <w:p w:rsidR="00E252AD" w:rsidRDefault="00E252AD" w:rsidP="00E252AD">
            <w:pPr>
              <w:pStyle w:val="Sinespaciado"/>
            </w:pPr>
            <w:r>
              <w:t>05/06/2016</w:t>
            </w:r>
          </w:p>
        </w:tc>
      </w:tr>
      <w:tr w:rsidR="00E252AD" w:rsidTr="007151ED">
        <w:trPr>
          <w:trHeight w:val="70"/>
        </w:trPr>
        <w:tc>
          <w:tcPr>
            <w:tcW w:w="4414" w:type="dxa"/>
          </w:tcPr>
          <w:p w:rsidR="00E252AD" w:rsidRPr="005B321B" w:rsidRDefault="00E252AD" w:rsidP="00E252AD">
            <w:pPr>
              <w:pStyle w:val="Sinespaciado"/>
            </w:pPr>
            <w:r>
              <w:t>Autores:</w:t>
            </w:r>
          </w:p>
        </w:tc>
        <w:tc>
          <w:tcPr>
            <w:tcW w:w="4414" w:type="dxa"/>
          </w:tcPr>
          <w:p w:rsidR="00E252AD" w:rsidRDefault="00E252AD" w:rsidP="00E252AD">
            <w:pPr>
              <w:pStyle w:val="Sinespaciado"/>
            </w:pPr>
            <w:r>
              <w:t>FRANCISCO GERARDO MARES SOLANO</w:t>
            </w:r>
          </w:p>
        </w:tc>
      </w:tr>
      <w:tr w:rsidR="00E252AD" w:rsidTr="007151ED">
        <w:trPr>
          <w:trHeight w:val="317"/>
        </w:trPr>
        <w:tc>
          <w:tcPr>
            <w:tcW w:w="4414" w:type="dxa"/>
          </w:tcPr>
          <w:p w:rsidR="00E252AD" w:rsidRPr="005B321B" w:rsidRDefault="00E252AD" w:rsidP="00E252AD">
            <w:pPr>
              <w:pStyle w:val="Sinespaciado"/>
            </w:pPr>
            <w:r>
              <w:t>Descripción:</w:t>
            </w:r>
          </w:p>
        </w:tc>
        <w:tc>
          <w:tcPr>
            <w:tcW w:w="4414" w:type="dxa"/>
          </w:tcPr>
          <w:p w:rsidR="00E252AD" w:rsidRDefault="00E252AD" w:rsidP="00E252AD">
            <w:pPr>
              <w:pStyle w:val="Sinespaciado"/>
            </w:pPr>
            <w:r>
              <w:t>El usuario ingresa al sistema para reservar un ítem.</w:t>
            </w:r>
          </w:p>
        </w:tc>
      </w:tr>
      <w:tr w:rsidR="00E252AD" w:rsidTr="007151ED">
        <w:trPr>
          <w:trHeight w:val="912"/>
        </w:trPr>
        <w:tc>
          <w:tcPr>
            <w:tcW w:w="4414" w:type="dxa"/>
          </w:tcPr>
          <w:p w:rsidR="00E252AD" w:rsidRPr="005B321B" w:rsidRDefault="00E252AD" w:rsidP="00E252AD">
            <w:pPr>
              <w:pStyle w:val="Sinespaciado"/>
            </w:pPr>
            <w:r>
              <w:t>Precondiciones:</w:t>
            </w:r>
          </w:p>
        </w:tc>
        <w:tc>
          <w:tcPr>
            <w:tcW w:w="4414" w:type="dxa"/>
          </w:tcPr>
          <w:p w:rsidR="00E252AD" w:rsidRDefault="00E252AD" w:rsidP="00E252AD">
            <w:pPr>
              <w:pStyle w:val="Sinespaciado"/>
            </w:pPr>
            <w:r w:rsidRPr="00237499">
              <w:t>PRE01</w:t>
            </w:r>
            <w:r>
              <w:t xml:space="preserve"> - Deben existir ítems en el sistema.</w:t>
            </w:r>
          </w:p>
          <w:p w:rsidR="00E252AD" w:rsidRDefault="00E252AD" w:rsidP="00E252AD">
            <w:pPr>
              <w:pStyle w:val="Sinespaciado"/>
            </w:pPr>
            <w:r w:rsidRPr="00237499">
              <w:t>PRE02</w:t>
            </w:r>
            <w:r>
              <w:t xml:space="preserve"> - Debe tener la sesión iniciada el usuario.</w:t>
            </w:r>
          </w:p>
          <w:p w:rsidR="00E252AD" w:rsidRDefault="00E252AD" w:rsidP="00E252AD">
            <w:pPr>
              <w:pStyle w:val="Sinespaciado"/>
            </w:pPr>
            <w:r w:rsidRPr="00237499">
              <w:t>PRE03</w:t>
            </w:r>
            <w:r>
              <w:t xml:space="preserve"> - Debe estar disponible el ítem.</w:t>
            </w:r>
          </w:p>
          <w:p w:rsidR="00E252AD" w:rsidRDefault="00E252AD" w:rsidP="00E252AD">
            <w:pPr>
              <w:pStyle w:val="Sinespaciado"/>
            </w:pPr>
            <w:r w:rsidRPr="00237499">
              <w:t>PRE04</w:t>
            </w:r>
            <w:r>
              <w:t xml:space="preserve"> - Debe haber acceso a la BD del sistema.</w:t>
            </w:r>
          </w:p>
        </w:tc>
      </w:tr>
      <w:tr w:rsidR="00E252AD" w:rsidTr="007151ED">
        <w:trPr>
          <w:trHeight w:val="912"/>
        </w:trPr>
        <w:tc>
          <w:tcPr>
            <w:tcW w:w="4414" w:type="dxa"/>
          </w:tcPr>
          <w:p w:rsidR="00E252AD" w:rsidRDefault="00E252AD" w:rsidP="00E252AD">
            <w:pPr>
              <w:pStyle w:val="Sinespaciado"/>
            </w:pPr>
            <w:r>
              <w:t>Flujo Normal:</w:t>
            </w:r>
          </w:p>
        </w:tc>
        <w:tc>
          <w:tcPr>
            <w:tcW w:w="4414" w:type="dxa"/>
          </w:tcPr>
          <w:p w:rsidR="00E252AD" w:rsidRPr="00D26FB4" w:rsidRDefault="00E252AD" w:rsidP="00E252AD">
            <w:pPr>
              <w:pStyle w:val="Sinespaciado"/>
            </w:pPr>
            <w:r w:rsidRPr="00D26FB4">
              <w:t>Exitoso – Reservar ítem</w:t>
            </w:r>
          </w:p>
          <w:p w:rsidR="00E252AD" w:rsidRDefault="00E252AD" w:rsidP="00E252AD">
            <w:pPr>
              <w:pStyle w:val="Sinespaciado"/>
            </w:pPr>
            <w:r>
              <w:t>1a.- El usuario ingresa a la sección de reservación del ítem.</w:t>
            </w:r>
          </w:p>
          <w:p w:rsidR="00E252AD" w:rsidRDefault="00E252AD" w:rsidP="00E252AD">
            <w:pPr>
              <w:pStyle w:val="Sinespaciado"/>
            </w:pPr>
            <w:r>
              <w:t>2a.- El sistema muestra al usuario la disponibilidad del ítem para ser reservado</w:t>
            </w:r>
          </w:p>
          <w:p w:rsidR="00E252AD" w:rsidRDefault="00E252AD" w:rsidP="00E252AD">
            <w:pPr>
              <w:pStyle w:val="Sinespaciado"/>
            </w:pPr>
            <w:r>
              <w:t>3a.- El usuario solicita la reservación del ítem.</w:t>
            </w:r>
          </w:p>
          <w:p w:rsidR="00E252AD" w:rsidRDefault="00E252AD" w:rsidP="00E252AD">
            <w:pPr>
              <w:pStyle w:val="Sinespaciado"/>
            </w:pPr>
            <w:r>
              <w:t>4a.- El sistema pide confirmación de la acción.</w:t>
            </w:r>
          </w:p>
          <w:p w:rsidR="00E252AD" w:rsidRDefault="00E252AD" w:rsidP="00E252AD">
            <w:pPr>
              <w:pStyle w:val="Sinespaciado"/>
            </w:pPr>
            <w:r>
              <w:t>5a.- El usuario acepta la solicitud.</w:t>
            </w:r>
          </w:p>
          <w:p w:rsidR="00E252AD" w:rsidRDefault="00E252AD" w:rsidP="00E252AD">
            <w:pPr>
              <w:pStyle w:val="Sinespaciado"/>
            </w:pPr>
            <w:r>
              <w:t>6a.- El sistema informa que el ítem ha sido reservado e informa la fecha límite para recogerlo.</w:t>
            </w:r>
          </w:p>
          <w:p w:rsidR="00E252AD" w:rsidRDefault="00E252AD" w:rsidP="00E252AD">
            <w:pPr>
              <w:pStyle w:val="Sinespaciado"/>
            </w:pPr>
            <w:r>
              <w:t>7a.- El usuario regresa al sistema.</w:t>
            </w:r>
          </w:p>
        </w:tc>
      </w:tr>
      <w:tr w:rsidR="00E252AD" w:rsidTr="007151ED">
        <w:trPr>
          <w:trHeight w:val="912"/>
        </w:trPr>
        <w:tc>
          <w:tcPr>
            <w:tcW w:w="4414" w:type="dxa"/>
          </w:tcPr>
          <w:p w:rsidR="00E252AD" w:rsidRDefault="00E252AD" w:rsidP="00E252AD">
            <w:pPr>
              <w:pStyle w:val="Sinespaciado"/>
            </w:pPr>
            <w:r>
              <w:t>Flujo Alterno:</w:t>
            </w:r>
          </w:p>
        </w:tc>
        <w:tc>
          <w:tcPr>
            <w:tcW w:w="4414" w:type="dxa"/>
          </w:tcPr>
          <w:p w:rsidR="00E252AD" w:rsidRPr="00DD0B37" w:rsidRDefault="00E252AD" w:rsidP="00E252AD">
            <w:pPr>
              <w:pStyle w:val="Sinespaciado"/>
            </w:pPr>
            <w:r w:rsidRPr="00DD0B37">
              <w:t>Alterno – Reservación cancelada</w:t>
            </w:r>
          </w:p>
          <w:p w:rsidR="00E252AD" w:rsidRDefault="00E252AD" w:rsidP="00E252AD">
            <w:pPr>
              <w:pStyle w:val="Sinespaciado"/>
            </w:pPr>
            <w:r>
              <w:t>5b.- El usuario cancela la reservación y sale de la sección del sistema.</w:t>
            </w:r>
          </w:p>
          <w:p w:rsidR="00E252AD" w:rsidRDefault="00E252AD" w:rsidP="00E252AD">
            <w:pPr>
              <w:pStyle w:val="Sinespaciado"/>
            </w:pPr>
          </w:p>
          <w:p w:rsidR="00E252AD" w:rsidRPr="00DD0B37" w:rsidRDefault="00E252AD" w:rsidP="00E252AD">
            <w:pPr>
              <w:pStyle w:val="Sinespaciado"/>
            </w:pPr>
            <w:r w:rsidRPr="00DD0B37">
              <w:t xml:space="preserve">Fallido – </w:t>
            </w:r>
            <w:r>
              <w:t>Reservación no disponible</w:t>
            </w:r>
          </w:p>
          <w:p w:rsidR="00E252AD" w:rsidRDefault="00E252AD" w:rsidP="00E252AD">
            <w:pPr>
              <w:pStyle w:val="Sinespaciado"/>
            </w:pPr>
            <w:r>
              <w:t>2c.- El sistema muestra que el ítem no está disponible para reservar.</w:t>
            </w:r>
          </w:p>
          <w:p w:rsidR="00E252AD" w:rsidRDefault="00E252AD" w:rsidP="00E252AD">
            <w:pPr>
              <w:pStyle w:val="Sinespaciado"/>
            </w:pPr>
            <w:r>
              <w:t>3c.- El usuario abandona la sección del sistema.</w:t>
            </w:r>
          </w:p>
        </w:tc>
      </w:tr>
      <w:tr w:rsidR="00E252AD" w:rsidTr="007151ED">
        <w:trPr>
          <w:trHeight w:val="912"/>
        </w:trPr>
        <w:tc>
          <w:tcPr>
            <w:tcW w:w="4414" w:type="dxa"/>
          </w:tcPr>
          <w:p w:rsidR="00E252AD" w:rsidRDefault="00E252AD" w:rsidP="00E252AD">
            <w:pPr>
              <w:pStyle w:val="Sinespaciado"/>
            </w:pPr>
            <w:r>
              <w:t xml:space="preserve">Excepciones: </w:t>
            </w:r>
          </w:p>
        </w:tc>
        <w:tc>
          <w:tcPr>
            <w:tcW w:w="4414" w:type="dxa"/>
          </w:tcPr>
          <w:p w:rsidR="00E252AD" w:rsidRPr="00DD0B37" w:rsidRDefault="00E252AD" w:rsidP="00E252AD">
            <w:pPr>
              <w:pStyle w:val="Sinespaciado"/>
            </w:pPr>
            <w:r>
              <w:t>Indeseable</w:t>
            </w:r>
            <w:r w:rsidRPr="00DD0B37">
              <w:t xml:space="preserve"> – </w:t>
            </w:r>
            <w:r>
              <w:t xml:space="preserve">Error con la </w:t>
            </w:r>
            <w:r w:rsidR="007151ED">
              <w:t>base de datos</w:t>
            </w:r>
          </w:p>
          <w:p w:rsidR="00E252AD" w:rsidRDefault="00E252AD" w:rsidP="00E252AD">
            <w:pPr>
              <w:pStyle w:val="Sinespaciado"/>
            </w:pPr>
            <w:r>
              <w:t>2d.- El si</w:t>
            </w:r>
            <w:r w:rsidR="007151ED">
              <w:t>stema no puede conectar con la base de datos</w:t>
            </w:r>
            <w:r>
              <w:t xml:space="preserve"> e informa sobre el problema.</w:t>
            </w:r>
          </w:p>
          <w:p w:rsidR="00E252AD" w:rsidRDefault="00E252AD" w:rsidP="00E252AD">
            <w:pPr>
              <w:pStyle w:val="Sinespaciado"/>
            </w:pPr>
            <w:r>
              <w:t>3d.- El usuario sale del sistema.</w:t>
            </w:r>
          </w:p>
        </w:tc>
      </w:tr>
      <w:tr w:rsidR="00E252AD" w:rsidTr="007151ED">
        <w:trPr>
          <w:trHeight w:val="70"/>
        </w:trPr>
        <w:tc>
          <w:tcPr>
            <w:tcW w:w="4414" w:type="dxa"/>
          </w:tcPr>
          <w:p w:rsidR="00E252AD" w:rsidRPr="00F6403E" w:rsidRDefault="00E252AD" w:rsidP="00E252AD">
            <w:pPr>
              <w:pStyle w:val="Sinespaciado"/>
            </w:pPr>
            <w:r>
              <w:t>Post-condiciones:</w:t>
            </w:r>
          </w:p>
        </w:tc>
        <w:tc>
          <w:tcPr>
            <w:tcW w:w="4414" w:type="dxa"/>
          </w:tcPr>
          <w:p w:rsidR="00E252AD" w:rsidRDefault="00E252AD" w:rsidP="00E252AD">
            <w:pPr>
              <w:pStyle w:val="Sinespaciado"/>
            </w:pPr>
            <w:r w:rsidRPr="00ED772E">
              <w:t>POST01</w:t>
            </w:r>
            <w:r>
              <w:t xml:space="preserve"> - Pedir prestado el ítem.</w:t>
            </w:r>
          </w:p>
        </w:tc>
      </w:tr>
      <w:tr w:rsidR="00E252AD" w:rsidTr="007151ED">
        <w:trPr>
          <w:trHeight w:val="166"/>
        </w:trPr>
        <w:tc>
          <w:tcPr>
            <w:tcW w:w="4414" w:type="dxa"/>
          </w:tcPr>
          <w:p w:rsidR="00E252AD" w:rsidRDefault="00E252AD" w:rsidP="00E252AD">
            <w:pPr>
              <w:pStyle w:val="Sinespaciado"/>
            </w:pPr>
            <w:r>
              <w:t>Entrada:</w:t>
            </w:r>
          </w:p>
        </w:tc>
        <w:tc>
          <w:tcPr>
            <w:tcW w:w="4414" w:type="dxa"/>
          </w:tcPr>
          <w:p w:rsidR="00E252AD" w:rsidRDefault="00E252AD" w:rsidP="00E252AD">
            <w:pPr>
              <w:pStyle w:val="Sinespaciado"/>
            </w:pPr>
            <w:r w:rsidRPr="00ED772E">
              <w:t>Entrada01</w:t>
            </w:r>
            <w:r>
              <w:t xml:space="preserve"> - Solicitud de reserva.</w:t>
            </w:r>
          </w:p>
          <w:p w:rsidR="00E252AD" w:rsidRDefault="00E252AD" w:rsidP="00E252AD">
            <w:pPr>
              <w:pStyle w:val="Sinespaciado"/>
            </w:pPr>
            <w:r w:rsidRPr="00ED772E">
              <w:t>Entrada02</w:t>
            </w:r>
            <w:r>
              <w:t xml:space="preserve"> – confirmación de reserva.</w:t>
            </w:r>
          </w:p>
        </w:tc>
      </w:tr>
      <w:tr w:rsidR="00E252AD" w:rsidTr="007151ED">
        <w:trPr>
          <w:trHeight w:val="70"/>
        </w:trPr>
        <w:tc>
          <w:tcPr>
            <w:tcW w:w="4414" w:type="dxa"/>
          </w:tcPr>
          <w:p w:rsidR="00E252AD" w:rsidRDefault="00E252AD" w:rsidP="00E252AD">
            <w:pPr>
              <w:pStyle w:val="Sinespaciado"/>
            </w:pPr>
            <w:r>
              <w:t>Salida:</w:t>
            </w:r>
          </w:p>
        </w:tc>
        <w:tc>
          <w:tcPr>
            <w:tcW w:w="4414" w:type="dxa"/>
          </w:tcPr>
          <w:p w:rsidR="00E252AD" w:rsidRDefault="00E252AD" w:rsidP="00E252AD">
            <w:pPr>
              <w:pStyle w:val="Sinespaciado"/>
            </w:pPr>
            <w:r>
              <w:t>Estado de la reserva</w:t>
            </w:r>
          </w:p>
        </w:tc>
      </w:tr>
      <w:tr w:rsidR="00E252AD" w:rsidTr="007151ED">
        <w:trPr>
          <w:trHeight w:val="70"/>
        </w:trPr>
        <w:tc>
          <w:tcPr>
            <w:tcW w:w="4414" w:type="dxa"/>
          </w:tcPr>
          <w:p w:rsidR="00E252AD" w:rsidRDefault="00E252AD" w:rsidP="00E252AD">
            <w:pPr>
              <w:pStyle w:val="Sinespaciado"/>
            </w:pPr>
            <w:r>
              <w:t>Prioridad:</w:t>
            </w:r>
          </w:p>
        </w:tc>
        <w:tc>
          <w:tcPr>
            <w:tcW w:w="4414" w:type="dxa"/>
          </w:tcPr>
          <w:p w:rsidR="00E252AD" w:rsidRDefault="00E252AD" w:rsidP="00E252AD">
            <w:pPr>
              <w:pStyle w:val="Sinespaciado"/>
            </w:pPr>
            <w:r>
              <w:t>Deseable</w:t>
            </w:r>
          </w:p>
        </w:tc>
      </w:tr>
    </w:tbl>
    <w:p w:rsidR="00E252AD" w:rsidRDefault="00E252AD" w:rsidP="00E252AD">
      <w:pPr>
        <w:pStyle w:val="Ttulo3"/>
      </w:pPr>
      <w:bookmarkStart w:id="7" w:name="_Toc453148210"/>
      <w:r>
        <w:lastRenderedPageBreak/>
        <w:t>Plantilla prestar ítem</w:t>
      </w:r>
      <w:bookmarkEnd w:id="7"/>
    </w:p>
    <w:tbl>
      <w:tblPr>
        <w:tblStyle w:val="Tablaconcuadrcula"/>
        <w:tblW w:w="0" w:type="auto"/>
        <w:tblLayout w:type="fixed"/>
        <w:tblLook w:val="04A0" w:firstRow="1" w:lastRow="0" w:firstColumn="1" w:lastColumn="0" w:noHBand="0" w:noVBand="1"/>
      </w:tblPr>
      <w:tblGrid>
        <w:gridCol w:w="4414"/>
        <w:gridCol w:w="4414"/>
      </w:tblGrid>
      <w:tr w:rsidR="00E252AD" w:rsidTr="007151ED">
        <w:trPr>
          <w:trHeight w:val="275"/>
        </w:trPr>
        <w:tc>
          <w:tcPr>
            <w:tcW w:w="4414" w:type="dxa"/>
          </w:tcPr>
          <w:p w:rsidR="00E252AD" w:rsidRPr="005B321B" w:rsidRDefault="00E252AD" w:rsidP="00E252AD">
            <w:pPr>
              <w:pStyle w:val="Sinespaciado"/>
            </w:pPr>
            <w:r w:rsidRPr="005B321B">
              <w:t>ID:</w:t>
            </w:r>
          </w:p>
        </w:tc>
        <w:tc>
          <w:tcPr>
            <w:tcW w:w="4414" w:type="dxa"/>
          </w:tcPr>
          <w:p w:rsidR="00E252AD" w:rsidRDefault="00E252AD" w:rsidP="00E252AD">
            <w:pPr>
              <w:pStyle w:val="Sinespaciado"/>
            </w:pPr>
            <w:r>
              <w:t>CU-6</w:t>
            </w:r>
          </w:p>
        </w:tc>
      </w:tr>
      <w:tr w:rsidR="00E252AD" w:rsidTr="007151ED">
        <w:trPr>
          <w:trHeight w:val="70"/>
        </w:trPr>
        <w:tc>
          <w:tcPr>
            <w:tcW w:w="4414" w:type="dxa"/>
          </w:tcPr>
          <w:p w:rsidR="00E252AD" w:rsidRPr="005B321B" w:rsidRDefault="00E252AD" w:rsidP="00E252AD">
            <w:pPr>
              <w:pStyle w:val="Sinespaciado"/>
            </w:pPr>
            <w:r>
              <w:t>Nombre:</w:t>
            </w:r>
          </w:p>
        </w:tc>
        <w:tc>
          <w:tcPr>
            <w:tcW w:w="4414" w:type="dxa"/>
          </w:tcPr>
          <w:p w:rsidR="00E252AD" w:rsidRDefault="00E252AD" w:rsidP="00E252AD">
            <w:pPr>
              <w:pStyle w:val="Sinespaciado"/>
            </w:pPr>
            <w:r w:rsidRPr="004F4C20">
              <w:t>Registrar préstamo</w:t>
            </w:r>
          </w:p>
        </w:tc>
      </w:tr>
      <w:tr w:rsidR="00E252AD" w:rsidTr="007151ED">
        <w:trPr>
          <w:trHeight w:val="269"/>
        </w:trPr>
        <w:tc>
          <w:tcPr>
            <w:tcW w:w="4414" w:type="dxa"/>
          </w:tcPr>
          <w:p w:rsidR="00E252AD" w:rsidRPr="005B321B" w:rsidRDefault="00E252AD" w:rsidP="00E252AD">
            <w:pPr>
              <w:pStyle w:val="Sinespaciado"/>
            </w:pPr>
            <w:r>
              <w:t>Autor:</w:t>
            </w:r>
          </w:p>
        </w:tc>
        <w:tc>
          <w:tcPr>
            <w:tcW w:w="4414" w:type="dxa"/>
          </w:tcPr>
          <w:p w:rsidR="00E252AD" w:rsidRDefault="00E252AD" w:rsidP="00E252AD">
            <w:pPr>
              <w:pStyle w:val="Sinespaciado"/>
            </w:pPr>
            <w:r>
              <w:t>Luis Fernando Gomez Alejandre</w:t>
            </w:r>
          </w:p>
        </w:tc>
      </w:tr>
      <w:tr w:rsidR="00E252AD" w:rsidTr="007151ED">
        <w:trPr>
          <w:trHeight w:val="287"/>
        </w:trPr>
        <w:tc>
          <w:tcPr>
            <w:tcW w:w="4414" w:type="dxa"/>
          </w:tcPr>
          <w:p w:rsidR="00E252AD" w:rsidRPr="005B321B" w:rsidRDefault="00E252AD" w:rsidP="00E252AD">
            <w:pPr>
              <w:pStyle w:val="Sinespaciado"/>
            </w:pPr>
            <w:r>
              <w:t>Fecha de Creación:</w:t>
            </w:r>
          </w:p>
        </w:tc>
        <w:tc>
          <w:tcPr>
            <w:tcW w:w="4414" w:type="dxa"/>
          </w:tcPr>
          <w:p w:rsidR="00E252AD" w:rsidRDefault="00E252AD" w:rsidP="00E252AD">
            <w:pPr>
              <w:pStyle w:val="Sinespaciado"/>
            </w:pPr>
            <w:r>
              <w:t>08/03/16</w:t>
            </w:r>
          </w:p>
        </w:tc>
      </w:tr>
      <w:tr w:rsidR="00E252AD" w:rsidTr="007151ED">
        <w:trPr>
          <w:trHeight w:val="70"/>
        </w:trPr>
        <w:tc>
          <w:tcPr>
            <w:tcW w:w="4414" w:type="dxa"/>
          </w:tcPr>
          <w:p w:rsidR="00E252AD" w:rsidRPr="005B321B" w:rsidRDefault="00E252AD" w:rsidP="00E252AD">
            <w:pPr>
              <w:pStyle w:val="Sinespaciado"/>
            </w:pPr>
            <w:r>
              <w:t>Fecha de Modificación:</w:t>
            </w:r>
          </w:p>
        </w:tc>
        <w:tc>
          <w:tcPr>
            <w:tcW w:w="4414" w:type="dxa"/>
          </w:tcPr>
          <w:p w:rsidR="00E252AD" w:rsidRDefault="00E252AD" w:rsidP="00E252AD">
            <w:pPr>
              <w:pStyle w:val="Sinespaciado"/>
            </w:pPr>
            <w:r>
              <w:t>05/06/16</w:t>
            </w:r>
          </w:p>
        </w:tc>
      </w:tr>
      <w:tr w:rsidR="00E252AD" w:rsidTr="007151ED">
        <w:trPr>
          <w:trHeight w:val="70"/>
        </w:trPr>
        <w:tc>
          <w:tcPr>
            <w:tcW w:w="4414" w:type="dxa"/>
          </w:tcPr>
          <w:p w:rsidR="00E252AD" w:rsidRPr="005B321B" w:rsidRDefault="00E252AD" w:rsidP="00E252AD">
            <w:pPr>
              <w:pStyle w:val="Sinespaciado"/>
            </w:pPr>
            <w:r>
              <w:t>Actores:</w:t>
            </w:r>
          </w:p>
        </w:tc>
        <w:tc>
          <w:tcPr>
            <w:tcW w:w="4414" w:type="dxa"/>
          </w:tcPr>
          <w:p w:rsidR="00E252AD" w:rsidRDefault="00E252AD" w:rsidP="00E252AD">
            <w:pPr>
              <w:pStyle w:val="Sinespaciado"/>
            </w:pPr>
            <w:r>
              <w:t>Bibliotecario</w:t>
            </w:r>
          </w:p>
        </w:tc>
      </w:tr>
      <w:tr w:rsidR="00E252AD" w:rsidTr="007151ED">
        <w:trPr>
          <w:trHeight w:val="128"/>
        </w:trPr>
        <w:tc>
          <w:tcPr>
            <w:tcW w:w="4414" w:type="dxa"/>
          </w:tcPr>
          <w:p w:rsidR="00E252AD" w:rsidRPr="005B321B" w:rsidRDefault="00E252AD" w:rsidP="00E252AD">
            <w:pPr>
              <w:pStyle w:val="Sinespaciado"/>
            </w:pPr>
            <w:r>
              <w:t>Descripción:</w:t>
            </w:r>
          </w:p>
        </w:tc>
        <w:tc>
          <w:tcPr>
            <w:tcW w:w="4414" w:type="dxa"/>
          </w:tcPr>
          <w:p w:rsidR="00E252AD" w:rsidRDefault="00E252AD" w:rsidP="00E252AD">
            <w:pPr>
              <w:pStyle w:val="Sinespaciado"/>
            </w:pPr>
            <w:r>
              <w:t>El bibliotecario registrar el préstamo de un ítem para un alumno o profesor.</w:t>
            </w:r>
          </w:p>
        </w:tc>
      </w:tr>
      <w:tr w:rsidR="00E252AD" w:rsidTr="007151ED">
        <w:trPr>
          <w:trHeight w:val="434"/>
        </w:trPr>
        <w:tc>
          <w:tcPr>
            <w:tcW w:w="4414" w:type="dxa"/>
          </w:tcPr>
          <w:p w:rsidR="00E252AD" w:rsidRPr="005B321B" w:rsidRDefault="00E252AD" w:rsidP="00E252AD">
            <w:pPr>
              <w:pStyle w:val="Sinespaciado"/>
            </w:pPr>
            <w:r>
              <w:t>Precondiciones:</w:t>
            </w:r>
          </w:p>
        </w:tc>
        <w:tc>
          <w:tcPr>
            <w:tcW w:w="4414" w:type="dxa"/>
          </w:tcPr>
          <w:p w:rsidR="00E252AD" w:rsidRDefault="00E252AD" w:rsidP="00E252AD">
            <w:pPr>
              <w:pStyle w:val="Sinespaciado"/>
            </w:pPr>
            <w:r w:rsidRPr="008A439D">
              <w:t>PRE01</w:t>
            </w:r>
            <w:r>
              <w:t xml:space="preserve"> - Deben existir ítems en la </w:t>
            </w:r>
            <w:r w:rsidR="007151ED">
              <w:t>base de datos.</w:t>
            </w:r>
          </w:p>
          <w:p w:rsidR="00E252AD" w:rsidRDefault="00E252AD" w:rsidP="00E252AD">
            <w:pPr>
              <w:pStyle w:val="Sinespaciado"/>
            </w:pPr>
            <w:r>
              <w:t>PRE02 - Debe haber alumnos registrados.</w:t>
            </w:r>
          </w:p>
          <w:p w:rsidR="00E252AD" w:rsidRDefault="00E252AD" w:rsidP="00E252AD">
            <w:pPr>
              <w:pStyle w:val="Sinespaciado"/>
            </w:pPr>
            <w:r>
              <w:t>PRE03 - Debe haber conexión a la BD.</w:t>
            </w:r>
          </w:p>
        </w:tc>
      </w:tr>
      <w:tr w:rsidR="00E252AD" w:rsidTr="007151ED">
        <w:trPr>
          <w:trHeight w:val="1891"/>
        </w:trPr>
        <w:tc>
          <w:tcPr>
            <w:tcW w:w="4414" w:type="dxa"/>
          </w:tcPr>
          <w:p w:rsidR="00E252AD" w:rsidRDefault="00E252AD" w:rsidP="00E252AD">
            <w:pPr>
              <w:pStyle w:val="Sinespaciado"/>
            </w:pPr>
            <w:r>
              <w:t>Flujo Normal:</w:t>
            </w:r>
          </w:p>
        </w:tc>
        <w:tc>
          <w:tcPr>
            <w:tcW w:w="4414" w:type="dxa"/>
          </w:tcPr>
          <w:p w:rsidR="00E252AD" w:rsidRPr="006E29A4" w:rsidRDefault="00E252AD" w:rsidP="00E252AD">
            <w:pPr>
              <w:pStyle w:val="Sinespaciado"/>
            </w:pPr>
            <w:r w:rsidRPr="006E29A4">
              <w:t>Exitoso – préstamo registrado</w:t>
            </w:r>
          </w:p>
          <w:p w:rsidR="00E252AD" w:rsidRDefault="00E252AD" w:rsidP="00E252AD">
            <w:pPr>
              <w:pStyle w:val="Sinespaciado"/>
            </w:pPr>
            <w:r>
              <w:t>1a.- El bibliotecario ingresa a la sección correspondiente.</w:t>
            </w:r>
          </w:p>
          <w:p w:rsidR="00E252AD" w:rsidRDefault="00E252AD" w:rsidP="00E252AD">
            <w:pPr>
              <w:pStyle w:val="Sinespaciado"/>
            </w:pPr>
            <w:r>
              <w:t>2a.- El sistema despliega un formato para registrar un préstamo.</w:t>
            </w:r>
          </w:p>
          <w:p w:rsidR="00E252AD" w:rsidRDefault="00E252AD" w:rsidP="00E252AD">
            <w:pPr>
              <w:pStyle w:val="Sinespaciado"/>
            </w:pPr>
            <w:r>
              <w:t>3a.- El bibliotecario ingresa los campos con el id del ítem, la matrícula del alumno y envía la información.</w:t>
            </w:r>
          </w:p>
          <w:p w:rsidR="00E252AD" w:rsidRDefault="00E252AD" w:rsidP="00E252AD">
            <w:pPr>
              <w:pStyle w:val="Sinespaciado"/>
            </w:pPr>
            <w:r>
              <w:t>4a.- El sistema pide confirmar la transacción.</w:t>
            </w:r>
          </w:p>
          <w:p w:rsidR="00E252AD" w:rsidRDefault="00E252AD" w:rsidP="00E252AD">
            <w:pPr>
              <w:pStyle w:val="Sinespaciado"/>
            </w:pPr>
            <w:r>
              <w:t>5a.- El bibliotecario acepta.</w:t>
            </w:r>
          </w:p>
          <w:p w:rsidR="00E252AD" w:rsidRDefault="00E252AD" w:rsidP="00E252AD">
            <w:pPr>
              <w:pStyle w:val="Sinespaciado"/>
            </w:pPr>
            <w:r>
              <w:t>6a.- El sistema informa que se ha hecho el préstamo con satisfacción y muestra la fecha en que debe ser devuelto.</w:t>
            </w:r>
          </w:p>
        </w:tc>
      </w:tr>
      <w:tr w:rsidR="00E252AD" w:rsidTr="007151ED">
        <w:trPr>
          <w:trHeight w:val="912"/>
        </w:trPr>
        <w:tc>
          <w:tcPr>
            <w:tcW w:w="4414" w:type="dxa"/>
          </w:tcPr>
          <w:p w:rsidR="00E252AD" w:rsidRDefault="00E252AD" w:rsidP="00E252AD">
            <w:pPr>
              <w:pStyle w:val="Sinespaciado"/>
            </w:pPr>
            <w:r>
              <w:t>Flujo Alterno:</w:t>
            </w:r>
          </w:p>
        </w:tc>
        <w:tc>
          <w:tcPr>
            <w:tcW w:w="4414" w:type="dxa"/>
          </w:tcPr>
          <w:p w:rsidR="00E252AD" w:rsidRPr="006E29A4" w:rsidRDefault="00E252AD" w:rsidP="00E252AD">
            <w:pPr>
              <w:pStyle w:val="Sinespaciado"/>
            </w:pPr>
            <w:r>
              <w:t xml:space="preserve">Fallido </w:t>
            </w:r>
            <w:r w:rsidRPr="006E29A4">
              <w:t>– límite de préstamo superado</w:t>
            </w:r>
          </w:p>
          <w:p w:rsidR="00E252AD" w:rsidRDefault="00E252AD" w:rsidP="00E252AD">
            <w:pPr>
              <w:pStyle w:val="Sinespaciado"/>
            </w:pPr>
            <w:r>
              <w:t>6b.- El sistema informa que el alumno o profesor superó el límite de ítems prestados.</w:t>
            </w:r>
          </w:p>
          <w:p w:rsidR="00E252AD" w:rsidRDefault="00E252AD" w:rsidP="00E252AD">
            <w:pPr>
              <w:pStyle w:val="Sinespaciado"/>
            </w:pPr>
            <w:r>
              <w:t>7b.- El usuario da clic en aceptar.</w:t>
            </w:r>
          </w:p>
          <w:p w:rsidR="00E252AD" w:rsidRDefault="00E252AD" w:rsidP="00E252AD">
            <w:pPr>
              <w:pStyle w:val="Sinespaciado"/>
            </w:pPr>
            <w:r>
              <w:t>8b.- Regresa al flujo normal (paso 2a).</w:t>
            </w:r>
          </w:p>
          <w:p w:rsidR="00E252AD" w:rsidRDefault="00E252AD" w:rsidP="00E252AD">
            <w:pPr>
              <w:pStyle w:val="Sinespaciado"/>
            </w:pPr>
          </w:p>
          <w:p w:rsidR="00E252AD" w:rsidRPr="006E29A4" w:rsidRDefault="00E252AD" w:rsidP="00E252AD">
            <w:pPr>
              <w:pStyle w:val="Sinespaciado"/>
            </w:pPr>
            <w:r>
              <w:t xml:space="preserve">Alterno </w:t>
            </w:r>
            <w:r w:rsidRPr="006E29A4">
              <w:t>– Matrícula o identificador erróneos</w:t>
            </w:r>
          </w:p>
          <w:p w:rsidR="00E252AD" w:rsidRDefault="00E252AD" w:rsidP="00E252AD">
            <w:pPr>
              <w:pStyle w:val="Sinespaciado"/>
            </w:pPr>
            <w:r>
              <w:t>4c.- El sistema informa que uno de los campos contiene datos incorrectos.</w:t>
            </w:r>
          </w:p>
          <w:p w:rsidR="00E252AD" w:rsidRDefault="00E252AD" w:rsidP="00E252AD">
            <w:pPr>
              <w:pStyle w:val="Sinespaciado"/>
            </w:pPr>
            <w:r>
              <w:t>5c.- El usuario da clic en aceptar.</w:t>
            </w:r>
          </w:p>
          <w:p w:rsidR="00E252AD" w:rsidRDefault="00E252AD" w:rsidP="00E252AD">
            <w:pPr>
              <w:pStyle w:val="Sinespaciado"/>
            </w:pPr>
            <w:r>
              <w:t>6c.- Regresa al flujo normal (paso 2a).</w:t>
            </w:r>
          </w:p>
        </w:tc>
      </w:tr>
      <w:tr w:rsidR="00E252AD" w:rsidTr="007151ED">
        <w:trPr>
          <w:trHeight w:val="912"/>
        </w:trPr>
        <w:tc>
          <w:tcPr>
            <w:tcW w:w="4414" w:type="dxa"/>
          </w:tcPr>
          <w:p w:rsidR="00E252AD" w:rsidRDefault="00E252AD" w:rsidP="00E252AD">
            <w:pPr>
              <w:pStyle w:val="Sinespaciado"/>
            </w:pPr>
            <w:r>
              <w:t>Excepción</w:t>
            </w:r>
          </w:p>
        </w:tc>
        <w:tc>
          <w:tcPr>
            <w:tcW w:w="4414" w:type="dxa"/>
          </w:tcPr>
          <w:p w:rsidR="00E252AD" w:rsidRDefault="00E252AD" w:rsidP="00E252AD">
            <w:pPr>
              <w:pStyle w:val="Sinespaciado"/>
            </w:pPr>
            <w:r>
              <w:t xml:space="preserve">Indeseable – Error con la </w:t>
            </w:r>
            <w:r w:rsidR="007151ED">
              <w:t>base de datos</w:t>
            </w:r>
          </w:p>
          <w:p w:rsidR="00E252AD" w:rsidRDefault="00E252AD" w:rsidP="00E252AD">
            <w:pPr>
              <w:pStyle w:val="Sinespaciado"/>
            </w:pPr>
            <w:r>
              <w:t xml:space="preserve">4d.-El sistema informa que no se puede conectar a la </w:t>
            </w:r>
            <w:r w:rsidR="007151ED">
              <w:t>base de datos</w:t>
            </w:r>
            <w:r>
              <w:t xml:space="preserve">. </w:t>
            </w:r>
          </w:p>
          <w:p w:rsidR="00E252AD" w:rsidRDefault="00E252AD" w:rsidP="00E252AD">
            <w:pPr>
              <w:pStyle w:val="Sinespaciado"/>
            </w:pPr>
            <w:r>
              <w:t>5c.- El usuario da clic en aceptar.</w:t>
            </w:r>
          </w:p>
          <w:p w:rsidR="00E252AD" w:rsidRDefault="00E252AD" w:rsidP="00E252AD">
            <w:pPr>
              <w:pStyle w:val="Sinespaciado"/>
            </w:pPr>
            <w:r>
              <w:t>6c.- Regresa al flujo normal (paso 2a).</w:t>
            </w:r>
          </w:p>
        </w:tc>
      </w:tr>
      <w:tr w:rsidR="00E252AD" w:rsidTr="007151ED">
        <w:trPr>
          <w:trHeight w:val="488"/>
        </w:trPr>
        <w:tc>
          <w:tcPr>
            <w:tcW w:w="4414" w:type="dxa"/>
          </w:tcPr>
          <w:p w:rsidR="00E252AD" w:rsidRDefault="00E252AD" w:rsidP="00E252AD">
            <w:pPr>
              <w:pStyle w:val="Sinespaciado"/>
            </w:pPr>
            <w:r>
              <w:t>Postcondiciones</w:t>
            </w:r>
          </w:p>
        </w:tc>
        <w:tc>
          <w:tcPr>
            <w:tcW w:w="4414" w:type="dxa"/>
          </w:tcPr>
          <w:p w:rsidR="00E252AD" w:rsidRDefault="00E252AD" w:rsidP="00E252AD">
            <w:pPr>
              <w:pStyle w:val="Sinespaciado"/>
            </w:pPr>
            <w:r w:rsidRPr="00204DE4">
              <w:t>POST01</w:t>
            </w:r>
            <w:r>
              <w:t xml:space="preserve"> - Se puede realizar la devolución del ítem.</w:t>
            </w:r>
          </w:p>
          <w:p w:rsidR="00E252AD" w:rsidRDefault="00E252AD" w:rsidP="00E252AD">
            <w:pPr>
              <w:pStyle w:val="Sinespaciado"/>
            </w:pPr>
            <w:r w:rsidRPr="00204DE4">
              <w:t>POST02</w:t>
            </w:r>
            <w:r>
              <w:t xml:space="preserve"> - Se puede renovar el préstamo.</w:t>
            </w:r>
          </w:p>
        </w:tc>
      </w:tr>
      <w:tr w:rsidR="00E252AD" w:rsidTr="007151ED">
        <w:trPr>
          <w:trHeight w:val="226"/>
        </w:trPr>
        <w:tc>
          <w:tcPr>
            <w:tcW w:w="4414" w:type="dxa"/>
          </w:tcPr>
          <w:p w:rsidR="00E252AD" w:rsidRDefault="00E252AD" w:rsidP="00E252AD">
            <w:pPr>
              <w:pStyle w:val="Sinespaciado"/>
            </w:pPr>
            <w:r>
              <w:t>Entrada:</w:t>
            </w:r>
          </w:p>
        </w:tc>
        <w:tc>
          <w:tcPr>
            <w:tcW w:w="4414" w:type="dxa"/>
          </w:tcPr>
          <w:p w:rsidR="00E252AD" w:rsidRDefault="00E252AD" w:rsidP="00E252AD">
            <w:pPr>
              <w:pStyle w:val="Sinespaciado"/>
            </w:pPr>
            <w:r w:rsidRPr="00D24919">
              <w:t>Entrada01</w:t>
            </w:r>
            <w:r>
              <w:t xml:space="preserve"> - Matrícula del alumno.</w:t>
            </w:r>
          </w:p>
          <w:p w:rsidR="00E252AD" w:rsidRDefault="00E252AD" w:rsidP="00E252AD">
            <w:pPr>
              <w:pStyle w:val="Sinespaciado"/>
            </w:pPr>
            <w:r w:rsidRPr="00D24919">
              <w:lastRenderedPageBreak/>
              <w:t>Entrada02</w:t>
            </w:r>
            <w:r>
              <w:t xml:space="preserve"> - Identificador del ítem</w:t>
            </w:r>
          </w:p>
          <w:p w:rsidR="00E252AD" w:rsidRDefault="00E252AD" w:rsidP="00E252AD">
            <w:pPr>
              <w:pStyle w:val="Sinespaciado"/>
            </w:pPr>
            <w:r w:rsidRPr="00D24919">
              <w:t>Entrada03</w:t>
            </w:r>
            <w:r>
              <w:t xml:space="preserve"> – Confirmación de la acción</w:t>
            </w:r>
          </w:p>
        </w:tc>
      </w:tr>
      <w:tr w:rsidR="00E252AD" w:rsidTr="007151ED">
        <w:trPr>
          <w:trHeight w:val="70"/>
        </w:trPr>
        <w:tc>
          <w:tcPr>
            <w:tcW w:w="4414" w:type="dxa"/>
          </w:tcPr>
          <w:p w:rsidR="00E252AD" w:rsidRDefault="00E252AD" w:rsidP="00E252AD">
            <w:pPr>
              <w:pStyle w:val="Sinespaciado"/>
            </w:pPr>
            <w:r>
              <w:lastRenderedPageBreak/>
              <w:t>Salida:</w:t>
            </w:r>
          </w:p>
        </w:tc>
        <w:tc>
          <w:tcPr>
            <w:tcW w:w="4414" w:type="dxa"/>
          </w:tcPr>
          <w:p w:rsidR="00E252AD" w:rsidRDefault="00E252AD" w:rsidP="00E252AD">
            <w:pPr>
              <w:pStyle w:val="Sinespaciado"/>
            </w:pPr>
            <w:r>
              <w:t>Estado del registro</w:t>
            </w:r>
          </w:p>
        </w:tc>
      </w:tr>
      <w:tr w:rsidR="00E252AD" w:rsidTr="007151ED">
        <w:trPr>
          <w:trHeight w:val="70"/>
        </w:trPr>
        <w:tc>
          <w:tcPr>
            <w:tcW w:w="4414" w:type="dxa"/>
          </w:tcPr>
          <w:p w:rsidR="00E252AD" w:rsidRDefault="00E252AD" w:rsidP="00E252AD">
            <w:pPr>
              <w:pStyle w:val="Sinespaciado"/>
            </w:pPr>
            <w:r>
              <w:t>Prioridad:</w:t>
            </w:r>
          </w:p>
        </w:tc>
        <w:tc>
          <w:tcPr>
            <w:tcW w:w="4414" w:type="dxa"/>
          </w:tcPr>
          <w:p w:rsidR="00E252AD" w:rsidRDefault="00E252AD" w:rsidP="00E252AD">
            <w:pPr>
              <w:pStyle w:val="Sinespaciado"/>
            </w:pPr>
            <w:r>
              <w:t>Indispensable</w:t>
            </w:r>
          </w:p>
        </w:tc>
      </w:tr>
    </w:tbl>
    <w:p w:rsidR="00E252AD" w:rsidRPr="00E252AD" w:rsidRDefault="00E252AD" w:rsidP="00E252AD"/>
    <w:p w:rsidR="00E252AD" w:rsidRDefault="00E252AD" w:rsidP="00145F87"/>
    <w:p w:rsidR="00C72265" w:rsidRPr="00145F87" w:rsidRDefault="00C72265" w:rsidP="00145F87">
      <w:r w:rsidRPr="00145F87">
        <w:br w:type="page"/>
      </w:r>
    </w:p>
    <w:p w:rsidR="0054166E" w:rsidRPr="00145F87" w:rsidRDefault="0054166E" w:rsidP="00145F87">
      <w:pPr>
        <w:pStyle w:val="Ttulo2"/>
      </w:pPr>
      <w:bookmarkStart w:id="8" w:name="_Toc453148211"/>
      <w:r w:rsidRPr="00145F87">
        <w:lastRenderedPageBreak/>
        <w:t>Diseño</w:t>
      </w:r>
      <w:bookmarkEnd w:id="8"/>
    </w:p>
    <w:p w:rsidR="00C72265" w:rsidRPr="00145F87" w:rsidRDefault="00641262" w:rsidP="00145F87">
      <w:r>
        <w:t>Ahora, se expondrán</w:t>
      </w:r>
      <w:r w:rsidR="00C72265" w:rsidRPr="00145F87">
        <w:t xml:space="preserve"> los diseños más representativos</w:t>
      </w:r>
      <w:r w:rsidR="00D616B3" w:rsidRPr="00145F87">
        <w:t xml:space="preserve">, creados previamente en la materia de </w:t>
      </w:r>
      <w:r w:rsidR="00D616B3" w:rsidRPr="00145F87">
        <w:rPr>
          <w:i/>
        </w:rPr>
        <w:t>Principios de diseño de software</w:t>
      </w:r>
      <w:r>
        <w:t>. É</w:t>
      </w:r>
      <w:r w:rsidR="00D916E6" w:rsidRPr="00145F87">
        <w:t>stos fueron la</w:t>
      </w:r>
      <w:r w:rsidR="00C72265" w:rsidRPr="00145F87">
        <w:t xml:space="preserve"> base para la elaboración de</w:t>
      </w:r>
      <w:r w:rsidR="00C432EC">
        <w:t>l</w:t>
      </w:r>
      <w:r w:rsidR="00C72265" w:rsidRPr="00145F87">
        <w:t xml:space="preserve"> proyecto</w:t>
      </w:r>
      <w:r>
        <w:t xml:space="preserve"> y por tanto, </w:t>
      </w:r>
      <w:r w:rsidR="00D916E6" w:rsidRPr="00145F87">
        <w:t>la implementación está reflejada en el sistema trabajado.</w:t>
      </w:r>
    </w:p>
    <w:p w:rsidR="00217CED" w:rsidRPr="00145F87" w:rsidRDefault="00217CED" w:rsidP="00145F87">
      <w:pPr>
        <w:pStyle w:val="Ttulo3"/>
      </w:pPr>
      <w:bookmarkStart w:id="9" w:name="_Toc453148212"/>
      <w:r w:rsidRPr="00145F87">
        <w:t>Base de datos</w:t>
      </w:r>
      <w:bookmarkEnd w:id="9"/>
    </w:p>
    <w:p w:rsidR="00D616B3" w:rsidRPr="00145F87" w:rsidRDefault="00217CED" w:rsidP="00145F87">
      <w:r w:rsidRPr="00145F87">
        <w:rPr>
          <w:noProof/>
        </w:rPr>
        <w:drawing>
          <wp:inline distT="0" distB="0" distL="0" distR="0" wp14:anchorId="321CE198" wp14:editId="19075359">
            <wp:extent cx="5943600" cy="543836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38366"/>
                    </a:xfrm>
                    <a:prstGeom prst="rect">
                      <a:avLst/>
                    </a:prstGeom>
                    <a:noFill/>
                    <a:ln>
                      <a:noFill/>
                    </a:ln>
                  </pic:spPr>
                </pic:pic>
              </a:graphicData>
            </a:graphic>
          </wp:inline>
        </w:drawing>
      </w:r>
    </w:p>
    <w:p w:rsidR="00217CED" w:rsidRPr="00C432EC" w:rsidRDefault="00D616B3" w:rsidP="00145F87">
      <w:pPr>
        <w:pStyle w:val="Descripcin"/>
        <w:rPr>
          <w:rStyle w:val="Textoennegrita"/>
        </w:rPr>
        <w:sectPr w:rsidR="00217CED" w:rsidRPr="00C432EC" w:rsidSect="005455B3">
          <w:footerReference w:type="default" r:id="rId15"/>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pgNumType w:start="1"/>
          <w:cols w:space="720"/>
          <w:docGrid w:linePitch="326"/>
        </w:sectPr>
      </w:pPr>
      <w:bookmarkStart w:id="10" w:name="_Toc453148196"/>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2</w:t>
      </w:r>
      <w:r w:rsidR="00FD747E" w:rsidRPr="00C432EC">
        <w:rPr>
          <w:rStyle w:val="Textoennegrita"/>
        </w:rPr>
        <w:fldChar w:fldCharType="end"/>
      </w:r>
      <w:r w:rsidRPr="00C432EC">
        <w:rPr>
          <w:rStyle w:val="Textoennegrita"/>
        </w:rPr>
        <w:t xml:space="preserve"> Modelo de base de datos</w:t>
      </w:r>
      <w:bookmarkEnd w:id="10"/>
    </w:p>
    <w:p w:rsidR="00217CED" w:rsidRPr="00145F87" w:rsidRDefault="00C72265" w:rsidP="00145F87">
      <w:pPr>
        <w:pStyle w:val="Ttulo3"/>
      </w:pPr>
      <w:bookmarkStart w:id="11" w:name="_Toc453148213"/>
      <w:r w:rsidRPr="00145F87">
        <w:lastRenderedPageBreak/>
        <w:t>Modelo de Clases</w:t>
      </w:r>
      <w:bookmarkEnd w:id="11"/>
    </w:p>
    <w:p w:rsidR="00D616B3" w:rsidRPr="00145F87" w:rsidRDefault="00217CED" w:rsidP="00145F87">
      <w:r w:rsidRPr="00145F87">
        <w:rPr>
          <w:noProof/>
        </w:rPr>
        <w:drawing>
          <wp:inline distT="0" distB="0" distL="0" distR="0" wp14:anchorId="4915299D" wp14:editId="4BEA5349">
            <wp:extent cx="8229600" cy="4756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29600" cy="4756450"/>
                    </a:xfrm>
                    <a:prstGeom prst="rect">
                      <a:avLst/>
                    </a:prstGeom>
                    <a:noFill/>
                    <a:ln>
                      <a:noFill/>
                    </a:ln>
                  </pic:spPr>
                </pic:pic>
              </a:graphicData>
            </a:graphic>
          </wp:inline>
        </w:drawing>
      </w:r>
    </w:p>
    <w:p w:rsidR="00D616B3" w:rsidRPr="00C432EC" w:rsidRDefault="00D616B3" w:rsidP="00145F87">
      <w:pPr>
        <w:pStyle w:val="Descripcin"/>
        <w:rPr>
          <w:rStyle w:val="Textoennegrita"/>
        </w:rPr>
      </w:pPr>
      <w:bookmarkStart w:id="12" w:name="_Toc453148197"/>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3</w:t>
      </w:r>
      <w:r w:rsidR="00FD747E" w:rsidRPr="00C432EC">
        <w:rPr>
          <w:rStyle w:val="Textoennegrita"/>
        </w:rPr>
        <w:fldChar w:fldCharType="end"/>
      </w:r>
      <w:r w:rsidRPr="00C432EC">
        <w:rPr>
          <w:rStyle w:val="Textoennegrita"/>
        </w:rPr>
        <w:t xml:space="preserve"> Modelo de clases</w:t>
      </w:r>
      <w:bookmarkEnd w:id="12"/>
    </w:p>
    <w:p w:rsidR="00217CED" w:rsidRPr="00145F87" w:rsidRDefault="00217CED" w:rsidP="00145F87">
      <w:r w:rsidRPr="00145F87">
        <w:t xml:space="preserve"> </w:t>
      </w:r>
    </w:p>
    <w:p w:rsidR="00217CED" w:rsidRPr="00145F87" w:rsidRDefault="00217CED" w:rsidP="00145F87">
      <w:pPr>
        <w:rPr>
          <w:rFonts w:eastAsiaTheme="majorEastAsia" w:cstheme="majorBidi"/>
          <w:color w:val="404040" w:themeColor="text1" w:themeTint="BF"/>
          <w:sz w:val="26"/>
          <w:szCs w:val="26"/>
        </w:rPr>
      </w:pPr>
      <w:r w:rsidRPr="00145F87">
        <w:br w:type="page"/>
      </w:r>
    </w:p>
    <w:p w:rsidR="00217CED" w:rsidRPr="00145F87" w:rsidRDefault="00217CED" w:rsidP="00145F87">
      <w:pPr>
        <w:pStyle w:val="Ttulo3"/>
      </w:pPr>
      <w:bookmarkStart w:id="13" w:name="_Toc453148214"/>
      <w:r w:rsidRPr="00145F87">
        <w:lastRenderedPageBreak/>
        <w:t>Entidad Relación</w:t>
      </w:r>
      <w:bookmarkEnd w:id="13"/>
    </w:p>
    <w:p w:rsidR="00D616B3" w:rsidRPr="00145F87" w:rsidRDefault="00217CED" w:rsidP="00145F87">
      <w:r w:rsidRPr="00145F87">
        <w:rPr>
          <w:noProof/>
        </w:rPr>
        <w:drawing>
          <wp:inline distT="0" distB="0" distL="0" distR="0" wp14:anchorId="7789FCE5" wp14:editId="03B7D42E">
            <wp:extent cx="8229600" cy="42493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9600" cy="4249383"/>
                    </a:xfrm>
                    <a:prstGeom prst="rect">
                      <a:avLst/>
                    </a:prstGeom>
                    <a:noFill/>
                    <a:ln>
                      <a:noFill/>
                    </a:ln>
                  </pic:spPr>
                </pic:pic>
              </a:graphicData>
            </a:graphic>
          </wp:inline>
        </w:drawing>
      </w:r>
    </w:p>
    <w:p w:rsidR="00217CED" w:rsidRPr="00C432EC" w:rsidRDefault="00D616B3" w:rsidP="00145F87">
      <w:pPr>
        <w:pStyle w:val="Descripcin"/>
        <w:rPr>
          <w:rStyle w:val="Textoennegrita"/>
        </w:rPr>
      </w:pPr>
      <w:bookmarkStart w:id="14" w:name="_Toc453148198"/>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4</w:t>
      </w:r>
      <w:r w:rsidR="00FD747E" w:rsidRPr="00C432EC">
        <w:rPr>
          <w:rStyle w:val="Textoennegrita"/>
        </w:rPr>
        <w:fldChar w:fldCharType="end"/>
      </w:r>
      <w:r w:rsidRPr="00C432EC">
        <w:rPr>
          <w:rStyle w:val="Textoennegrita"/>
        </w:rPr>
        <w:t xml:space="preserve"> Modelo entidad - relación</w:t>
      </w:r>
      <w:bookmarkEnd w:id="14"/>
    </w:p>
    <w:p w:rsidR="00217CED" w:rsidRPr="00145F87" w:rsidRDefault="00217CED" w:rsidP="00145F87">
      <w:pPr>
        <w:rPr>
          <w:rFonts w:eastAsiaTheme="majorEastAsia" w:cstheme="majorBidi"/>
          <w:color w:val="404040" w:themeColor="text1" w:themeTint="BF"/>
          <w:sz w:val="26"/>
          <w:szCs w:val="26"/>
        </w:rPr>
      </w:pPr>
      <w:r w:rsidRPr="00145F87">
        <w:br w:type="page"/>
      </w:r>
    </w:p>
    <w:p w:rsidR="00C432EC" w:rsidRPr="00C432EC" w:rsidRDefault="00217CED" w:rsidP="00C432EC">
      <w:pPr>
        <w:pStyle w:val="Ttulo3"/>
      </w:pPr>
      <w:bookmarkStart w:id="15" w:name="_Toc453148215"/>
      <w:r w:rsidRPr="00145F87">
        <w:lastRenderedPageBreak/>
        <w:t>Prototipos</w:t>
      </w:r>
      <w:bookmarkEnd w:id="15"/>
    </w:p>
    <w:p w:rsidR="00C432EC" w:rsidRPr="001F6B5F" w:rsidRDefault="001F6B5F" w:rsidP="001F6B5F">
      <w:r>
        <w:t xml:space="preserve">Prototipos generados con la herramienta pencil, fueron detallados a un mediano nivel según el grado de requerimientos </w:t>
      </w:r>
    </w:p>
    <w:p w:rsidR="00D740CD" w:rsidRPr="00145F87" w:rsidRDefault="00D740CD" w:rsidP="001F6B5F">
      <w:pPr>
        <w:pStyle w:val="Ttulo4"/>
      </w:pPr>
      <w:r w:rsidRPr="00145F87">
        <w:t>Modulo Préstamo</w:t>
      </w:r>
    </w:p>
    <w:p w:rsidR="001F6B5F" w:rsidRDefault="001F6B5F" w:rsidP="001F6B5F">
      <w:pPr>
        <w:keepNext/>
      </w:pPr>
      <w:r w:rsidRPr="001F6B5F">
        <w:rPr>
          <w:noProof/>
        </w:rPr>
        <w:drawing>
          <wp:inline distT="0" distB="0" distL="0" distR="0" wp14:anchorId="3E53AD45" wp14:editId="2B2B11A0">
            <wp:extent cx="8229600" cy="4514456"/>
            <wp:effectExtent l="0" t="0" r="0" b="635"/>
            <wp:docPr id="1" name="Imagen 1" descr="C:\Users\DARKENSES\Documents\GitHub\Principios_Disenio\MockUps\registrar_presta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ENSES\Documents\GitHub\Principios_Disenio\MockUps\registrar_prestam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D740CD" w:rsidRPr="00C432EC" w:rsidRDefault="001F6B5F" w:rsidP="001F6B5F">
      <w:pPr>
        <w:pStyle w:val="Descripcin"/>
        <w:rPr>
          <w:rStyle w:val="Textoennegrita"/>
        </w:rPr>
      </w:pPr>
      <w:bookmarkStart w:id="16" w:name="_Toc453148199"/>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5</w:t>
      </w:r>
      <w:r w:rsidR="00FD747E" w:rsidRPr="00C432EC">
        <w:rPr>
          <w:rStyle w:val="Textoennegrita"/>
        </w:rPr>
        <w:fldChar w:fldCharType="end"/>
      </w:r>
      <w:r w:rsidRPr="00C432EC">
        <w:rPr>
          <w:rStyle w:val="Textoennegrita"/>
        </w:rPr>
        <w:t xml:space="preserve"> Prototipo realizar préstamo</w:t>
      </w:r>
      <w:bookmarkEnd w:id="16"/>
    </w:p>
    <w:p w:rsidR="001F6B5F" w:rsidRDefault="001F6B5F" w:rsidP="001F6B5F">
      <w:pPr>
        <w:keepNext/>
      </w:pPr>
      <w:r w:rsidRPr="001F6B5F">
        <w:rPr>
          <w:noProof/>
        </w:rPr>
        <w:lastRenderedPageBreak/>
        <w:drawing>
          <wp:inline distT="0" distB="0" distL="0" distR="0" wp14:anchorId="2E4FEDA2" wp14:editId="4B5C36C5">
            <wp:extent cx="8229600" cy="4514456"/>
            <wp:effectExtent l="0" t="0" r="0" b="635"/>
            <wp:docPr id="6" name="Imagen 6" descr="C:\Users\DARKENSES\Documents\GitHub\Principios_Disenio\MockUps\prestamo_re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ENSES\Documents\GitHub\Principios_Disenio\MockUps\prestamo_realiza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1F6B5F" w:rsidRPr="00C432EC" w:rsidRDefault="001F6B5F" w:rsidP="001F6B5F">
      <w:pPr>
        <w:pStyle w:val="Descripcin"/>
        <w:rPr>
          <w:rStyle w:val="Textoennegrita"/>
        </w:rPr>
      </w:pPr>
      <w:bookmarkStart w:id="17" w:name="_Toc453148200"/>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6</w:t>
      </w:r>
      <w:r w:rsidR="00FD747E" w:rsidRPr="00C432EC">
        <w:rPr>
          <w:rStyle w:val="Textoennegrita"/>
        </w:rPr>
        <w:fldChar w:fldCharType="end"/>
      </w:r>
      <w:r w:rsidRPr="00C432EC">
        <w:rPr>
          <w:rStyle w:val="Textoennegrita"/>
        </w:rPr>
        <w:t xml:space="preserve"> Prototipo préstamo correcto</w:t>
      </w:r>
      <w:bookmarkEnd w:id="17"/>
    </w:p>
    <w:p w:rsidR="001F6B5F" w:rsidRDefault="001F6B5F" w:rsidP="001F6B5F">
      <w:pPr>
        <w:keepNext/>
      </w:pPr>
      <w:r w:rsidRPr="001F6B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1F6B5F">
        <w:rPr>
          <w:noProof/>
        </w:rPr>
        <w:drawing>
          <wp:inline distT="0" distB="0" distL="0" distR="0" wp14:anchorId="2BADF205" wp14:editId="4B2A641C">
            <wp:extent cx="8229600" cy="4514456"/>
            <wp:effectExtent l="0" t="0" r="0" b="635"/>
            <wp:docPr id="7" name="Imagen 7" descr="C:\Users\DARKENSES\Documents\GitHub\Principios_Disenio\MockUps\prestamo_erroneo_base_de_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ENSES\Documents\GitHub\Principios_Disenio\MockUps\prestamo_erroneo_base_de_dato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1F6B5F" w:rsidRPr="00C432EC" w:rsidRDefault="001F6B5F" w:rsidP="001F6B5F">
      <w:pPr>
        <w:pStyle w:val="Descripcin"/>
        <w:rPr>
          <w:rStyle w:val="Textoennegrita"/>
        </w:rPr>
      </w:pPr>
      <w:bookmarkStart w:id="18" w:name="_Toc453148201"/>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7</w:t>
      </w:r>
      <w:r w:rsidR="00FD747E" w:rsidRPr="00C432EC">
        <w:rPr>
          <w:rStyle w:val="Textoennegrita"/>
        </w:rPr>
        <w:fldChar w:fldCharType="end"/>
      </w:r>
      <w:r w:rsidRPr="00C432EC">
        <w:rPr>
          <w:rStyle w:val="Textoennegrita"/>
        </w:rPr>
        <w:t xml:space="preserve"> Prototipo préstamo con error a base de datos</w:t>
      </w:r>
      <w:bookmarkEnd w:id="18"/>
    </w:p>
    <w:p w:rsidR="001F6B5F" w:rsidRDefault="001F6B5F" w:rsidP="001F6B5F">
      <w:r w:rsidRPr="001F6B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F6B5F" w:rsidRDefault="001F6B5F">
      <w:pPr>
        <w:spacing w:before="0" w:after="120"/>
        <w:jc w:val="left"/>
      </w:pPr>
      <w:r>
        <w:br w:type="page"/>
      </w:r>
    </w:p>
    <w:p w:rsidR="00217CED" w:rsidRDefault="00D740CD" w:rsidP="001F6B5F">
      <w:pPr>
        <w:pStyle w:val="Ttulo4"/>
      </w:pPr>
      <w:r w:rsidRPr="00145F87">
        <w:lastRenderedPageBreak/>
        <w:t>Modulo Reservación</w:t>
      </w:r>
    </w:p>
    <w:p w:rsidR="001F6B5F" w:rsidRDefault="001F6B5F" w:rsidP="001F6B5F"/>
    <w:p w:rsidR="001F6B5F" w:rsidRDefault="001F6B5F" w:rsidP="001F6B5F">
      <w:pPr>
        <w:keepNext/>
      </w:pPr>
      <w:r w:rsidRPr="001F6B5F">
        <w:rPr>
          <w:noProof/>
        </w:rPr>
        <w:drawing>
          <wp:inline distT="0" distB="0" distL="0" distR="0" wp14:anchorId="344F6C26" wp14:editId="65F4CFCF">
            <wp:extent cx="8229600" cy="4514456"/>
            <wp:effectExtent l="0" t="0" r="0" b="635"/>
            <wp:docPr id="5" name="Imagen 5" descr="C:\Users\DARKENSES\Documents\GitHub\Principios_Disenio\MockUps\sistema_usuario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ENSES\Documents\GitHub\Principios_Disenio\MockUps\sistema_usuario_i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4A11AA" w:rsidRPr="00C432EC" w:rsidRDefault="001F6B5F" w:rsidP="001F6B5F">
      <w:pPr>
        <w:pStyle w:val="Descripcin"/>
        <w:rPr>
          <w:rStyle w:val="Textoennegrita"/>
        </w:rPr>
      </w:pPr>
      <w:bookmarkStart w:id="19" w:name="_Toc453148202"/>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8</w:t>
      </w:r>
      <w:r w:rsidR="00FD747E" w:rsidRPr="00C432EC">
        <w:rPr>
          <w:rStyle w:val="Textoennegrita"/>
        </w:rPr>
        <w:fldChar w:fldCharType="end"/>
      </w:r>
      <w:r w:rsidRPr="00C432EC">
        <w:rPr>
          <w:rStyle w:val="Textoennegrita"/>
        </w:rPr>
        <w:t xml:space="preserve"> Prototipo reservar ítem</w:t>
      </w:r>
      <w:bookmarkEnd w:id="19"/>
    </w:p>
    <w:p w:rsidR="004A11AA" w:rsidRDefault="004A11AA">
      <w:pPr>
        <w:spacing w:before="0" w:after="120"/>
        <w:jc w:val="left"/>
        <w:rPr>
          <w:b/>
          <w:bCs/>
          <w:noProof/>
          <w:color w:val="404040" w:themeColor="text1" w:themeTint="BF"/>
        </w:rPr>
      </w:pPr>
      <w:r>
        <w:rPr>
          <w:noProof/>
        </w:rPr>
        <w:br w:type="page"/>
      </w:r>
    </w:p>
    <w:p w:rsidR="004A11AA" w:rsidRDefault="004A11AA" w:rsidP="004A11AA">
      <w:pPr>
        <w:pStyle w:val="Descripcin"/>
        <w:keepNext/>
      </w:pPr>
      <w:r w:rsidRPr="004A11AA">
        <w:rPr>
          <w:noProof/>
        </w:rPr>
        <w:lastRenderedPageBreak/>
        <w:drawing>
          <wp:inline distT="0" distB="0" distL="0" distR="0" wp14:anchorId="7BD52883" wp14:editId="3B803482">
            <wp:extent cx="8229600" cy="4519313"/>
            <wp:effectExtent l="0" t="0" r="0" b="0"/>
            <wp:docPr id="11" name="Imagen 11" descr="C:\Users\DARKENSES\Documents\GitHub\Principios_Disenio\MockUps\Reservación exit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ENSES\Documents\GitHub\Principios_Disenio\MockUps\Reservación exitos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29600" cy="4519313"/>
                    </a:xfrm>
                    <a:prstGeom prst="rect">
                      <a:avLst/>
                    </a:prstGeom>
                    <a:noFill/>
                    <a:ln>
                      <a:noFill/>
                    </a:ln>
                  </pic:spPr>
                </pic:pic>
              </a:graphicData>
            </a:graphic>
          </wp:inline>
        </w:drawing>
      </w:r>
    </w:p>
    <w:p w:rsidR="001F6B5F" w:rsidRPr="00C432EC" w:rsidRDefault="004A11AA" w:rsidP="004A11AA">
      <w:pPr>
        <w:pStyle w:val="Descripcin"/>
        <w:rPr>
          <w:rStyle w:val="Textoennegrita"/>
        </w:rPr>
      </w:pPr>
      <w:bookmarkStart w:id="20" w:name="_Toc453148203"/>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9</w:t>
      </w:r>
      <w:r w:rsidR="00FD747E" w:rsidRPr="00C432EC">
        <w:rPr>
          <w:rStyle w:val="Textoennegrita"/>
        </w:rPr>
        <w:fldChar w:fldCharType="end"/>
      </w:r>
      <w:r w:rsidRPr="00C432EC">
        <w:rPr>
          <w:rStyle w:val="Textoennegrita"/>
        </w:rPr>
        <w:t xml:space="preserve"> Prototipo reservar ítem correcto</w:t>
      </w:r>
      <w:bookmarkEnd w:id="20"/>
    </w:p>
    <w:p w:rsidR="001F6B5F" w:rsidRPr="001F6B5F" w:rsidRDefault="001F6B5F" w:rsidP="001F6B5F">
      <w:pPr>
        <w:sectPr w:rsidR="001F6B5F" w:rsidRPr="001F6B5F" w:rsidSect="00C432EC">
          <w:pgSz w:w="15840" w:h="12240" w:orient="landscape"/>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cols w:space="720"/>
          <w:titlePg/>
          <w:docGrid w:linePitch="272"/>
        </w:sectPr>
      </w:pPr>
    </w:p>
    <w:p w:rsidR="00D616B3" w:rsidRPr="00145F87" w:rsidRDefault="00D616B3" w:rsidP="00145F87">
      <w:pPr>
        <w:pStyle w:val="Ttulo2"/>
      </w:pPr>
      <w:bookmarkStart w:id="21" w:name="_Toc453148216"/>
      <w:r w:rsidRPr="00145F87">
        <w:lastRenderedPageBreak/>
        <w:t>Estándar</w:t>
      </w:r>
      <w:bookmarkEnd w:id="21"/>
    </w:p>
    <w:tbl>
      <w:tblPr>
        <w:tblW w:w="9468" w:type="dxa"/>
        <w:jc w:val="center"/>
        <w:tblLayout w:type="fixed"/>
        <w:tblLook w:val="0000" w:firstRow="0" w:lastRow="0" w:firstColumn="0" w:lastColumn="0" w:noHBand="0" w:noVBand="0"/>
      </w:tblPr>
      <w:tblGrid>
        <w:gridCol w:w="1821"/>
        <w:gridCol w:w="7647"/>
      </w:tblGrid>
      <w:tr w:rsidR="00D616B3" w:rsidRPr="00145F87" w:rsidTr="007151ED">
        <w:trPr>
          <w:cantSplit/>
          <w:jc w:val="center"/>
        </w:trPr>
        <w:tc>
          <w:tcPr>
            <w:tcW w:w="1821" w:type="dxa"/>
            <w:tcBorders>
              <w:top w:val="single" w:sz="2" w:space="0" w:color="auto"/>
              <w:left w:val="single" w:sz="2" w:space="0" w:color="auto"/>
            </w:tcBorders>
          </w:tcPr>
          <w:p w:rsidR="00D616B3" w:rsidRPr="00145F87" w:rsidRDefault="00D616B3" w:rsidP="00145F87">
            <w:r w:rsidRPr="00145F87">
              <w:t>Cabecera de programa</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145F87">
            <w:pPr>
              <w:rPr>
                <w:u w:val="single"/>
              </w:rPr>
            </w:pPr>
            <w:r w:rsidRPr="00145F87">
              <w:t>La cabecera contendrá el nombre del proyecto, autores, fecha de la última edición y una descripción corta del objetivo de la clase</w:t>
            </w:r>
          </w:p>
        </w:tc>
      </w:tr>
      <w:tr w:rsidR="00D616B3" w:rsidRPr="00145F87" w:rsidTr="00145F87">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Formato de Cabecera</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sz w:val="22"/>
                <w:lang w:val="es-MX"/>
              </w:rPr>
            </w:pPr>
            <w:r w:rsidRPr="00145F87">
              <w:rPr>
                <w:rFonts w:ascii="Raleway" w:hAnsi="Raleway"/>
                <w:sz w:val="22"/>
                <w:lang w:val="es-MX"/>
              </w:rPr>
              <w:t>/**</w:t>
            </w:r>
          </w:p>
          <w:p w:rsidR="00145F87" w:rsidRPr="00145F87" w:rsidRDefault="00D616B3" w:rsidP="007151ED">
            <w:pPr>
              <w:pStyle w:val="ScriptTableText"/>
              <w:rPr>
                <w:rFonts w:ascii="Raleway" w:hAnsi="Raleway"/>
                <w:sz w:val="22"/>
                <w:lang w:val="es-MX"/>
              </w:rPr>
            </w:pPr>
            <w:r w:rsidRPr="00145F87">
              <w:rPr>
                <w:rFonts w:ascii="Raleway" w:hAnsi="Raleway"/>
                <w:sz w:val="22"/>
                <w:lang w:val="es-MX"/>
              </w:rPr>
              <w:t xml:space="preserve"> * Clase tipo biblioteca, a través de ésta clase se pueden </w:t>
            </w:r>
            <w:r w:rsidR="00C432EC" w:rsidRPr="00145F87">
              <w:rPr>
                <w:rFonts w:ascii="Raleway" w:hAnsi="Raleway"/>
                <w:sz w:val="22"/>
                <w:lang w:val="es-MX"/>
              </w:rPr>
              <w:t>realizar</w:t>
            </w:r>
          </w:p>
          <w:p w:rsidR="00145F87" w:rsidRPr="00145F87" w:rsidRDefault="00145F87" w:rsidP="007151ED">
            <w:pPr>
              <w:pStyle w:val="ScriptTableText"/>
              <w:rPr>
                <w:rFonts w:ascii="Raleway" w:hAnsi="Raleway"/>
                <w:sz w:val="22"/>
                <w:lang w:val="es-MX"/>
              </w:rPr>
            </w:pPr>
            <w:r w:rsidRPr="00145F87">
              <w:rPr>
                <w:rFonts w:ascii="Raleway" w:hAnsi="Raleway"/>
                <w:sz w:val="22"/>
                <w:lang w:val="es-MX"/>
              </w:rPr>
              <w:t xml:space="preserve"> * </w:t>
            </w:r>
            <w:r w:rsidR="00D616B3" w:rsidRPr="00145F87">
              <w:rPr>
                <w:rFonts w:ascii="Raleway" w:hAnsi="Raleway"/>
                <w:sz w:val="22"/>
                <w:lang w:val="es-MX"/>
              </w:rPr>
              <w:t>préstamos, reservaciones,</w:t>
            </w:r>
            <w:r w:rsidRPr="00145F87">
              <w:rPr>
                <w:rFonts w:ascii="Raleway" w:hAnsi="Raleway"/>
                <w:sz w:val="22"/>
                <w:lang w:val="es-MX"/>
              </w:rPr>
              <w:t xml:space="preserve"> </w:t>
            </w:r>
            <w:r w:rsidR="00D616B3" w:rsidRPr="00145F87">
              <w:rPr>
                <w:rFonts w:ascii="Raleway" w:hAnsi="Raleway"/>
                <w:sz w:val="22"/>
                <w:lang w:val="es-MX"/>
              </w:rPr>
              <w:t xml:space="preserve">búsqueda de ítems y sus correspondientes </w:t>
            </w:r>
          </w:p>
          <w:p w:rsidR="00D616B3" w:rsidRPr="00145F87" w:rsidRDefault="00145F87" w:rsidP="007151ED">
            <w:pPr>
              <w:pStyle w:val="ScriptTableText"/>
              <w:rPr>
                <w:rFonts w:ascii="Raleway" w:hAnsi="Raleway"/>
                <w:sz w:val="22"/>
                <w:lang w:val="es-MX"/>
              </w:rPr>
            </w:pPr>
            <w:r w:rsidRPr="00145F87">
              <w:rPr>
                <w:rFonts w:ascii="Raleway" w:hAnsi="Raleway"/>
                <w:sz w:val="22"/>
                <w:lang w:val="es-MX"/>
              </w:rPr>
              <w:t xml:space="preserve"> * </w:t>
            </w:r>
            <w:r w:rsidR="00D616B3" w:rsidRPr="00145F87">
              <w:rPr>
                <w:rFonts w:ascii="Raleway" w:hAnsi="Raleway"/>
                <w:sz w:val="22"/>
                <w:lang w:val="es-MX"/>
              </w:rPr>
              <w:t>validaciones.</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 @</w:t>
            </w:r>
            <w:r w:rsidRPr="00145F87">
              <w:rPr>
                <w:rFonts w:ascii="Raleway" w:hAnsi="Raleway"/>
                <w:noProof/>
                <w:sz w:val="22"/>
                <w:lang w:val="es-MX"/>
              </w:rPr>
              <w:t>author</w:t>
            </w:r>
            <w:r w:rsidRPr="00145F87">
              <w:rPr>
                <w:rFonts w:ascii="Raleway" w:hAnsi="Raleway"/>
                <w:sz w:val="22"/>
                <w:lang w:val="es-MX"/>
              </w:rPr>
              <w:t xml:space="preserve"> Luis Fernando Gomez Alejandre</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 @author Francisco Gerardo Mares Solano</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 @since 06/06/2016</w:t>
            </w:r>
          </w:p>
          <w:p w:rsidR="00D616B3" w:rsidRPr="00145F87" w:rsidRDefault="00D616B3" w:rsidP="007151ED">
            <w:pPr>
              <w:pStyle w:val="ScriptTableText"/>
              <w:rPr>
                <w:rFonts w:ascii="Raleway" w:hAnsi="Raleway"/>
                <w:lang w:val="es-MX"/>
              </w:rPr>
            </w:pPr>
            <w:r w:rsidRPr="00145F87">
              <w:rPr>
                <w:rFonts w:ascii="Raleway" w:hAnsi="Raleway"/>
                <w:sz w:val="22"/>
                <w:lang w:val="es-MX"/>
              </w:rPr>
              <w:t xml:space="preserve"> */</w:t>
            </w:r>
          </w:p>
        </w:tc>
      </w:tr>
      <w:tr w:rsidR="00D616B3" w:rsidRPr="00145F87" w:rsidTr="007151ED">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Tabla de contenido</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Descripcion del método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parametro1</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parametro2</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parametro3</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parametroN…</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@return </w:t>
            </w:r>
            <w:r w:rsidRPr="00145F87">
              <w:rPr>
                <w:rFonts w:ascii="Raleway" w:hAnsi="Raleway"/>
                <w:noProof/>
                <w:sz w:val="22"/>
                <w:lang w:val="es-MX"/>
              </w:rPr>
              <w:t>Variable de retorno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@throws </w:t>
            </w:r>
            <w:r w:rsidRPr="00145F87">
              <w:rPr>
                <w:rFonts w:ascii="Raleway" w:hAnsi="Raleway"/>
                <w:noProof/>
                <w:sz w:val="22"/>
                <w:lang w:val="es-MX"/>
              </w:rPr>
              <w:t>Si lanza alguna excepción</w:t>
            </w:r>
          </w:p>
          <w:p w:rsidR="00D616B3" w:rsidRPr="0028366A" w:rsidRDefault="00D616B3" w:rsidP="007151ED">
            <w:pPr>
              <w:pStyle w:val="ScriptTableText"/>
              <w:rPr>
                <w:rFonts w:ascii="Raleway" w:hAnsi="Raleway"/>
                <w:lang w:val="es-MX"/>
              </w:rPr>
            </w:pPr>
            <w:r w:rsidRPr="00145F87">
              <w:rPr>
                <w:rFonts w:ascii="Raleway" w:hAnsi="Raleway"/>
                <w:noProof/>
                <w:sz w:val="22"/>
                <w:lang w:val="es-MX"/>
              </w:rPr>
              <w:t xml:space="preserve">  */</w:t>
            </w:r>
          </w:p>
        </w:tc>
      </w:tr>
      <w:tr w:rsidR="00D616B3" w:rsidRPr="00145F87" w:rsidTr="00145F87">
        <w:trPr>
          <w:cantSplit/>
          <w:jc w:val="center"/>
        </w:trPr>
        <w:tc>
          <w:tcPr>
            <w:tcW w:w="1821" w:type="dxa"/>
            <w:tcBorders>
              <w:top w:val="single" w:sz="2" w:space="0" w:color="auto"/>
              <w:left w:val="single" w:sz="2" w:space="0" w:color="auto"/>
              <w:bottom w:val="single" w:sz="4" w:space="0" w:color="auto"/>
            </w:tcBorders>
          </w:tcPr>
          <w:p w:rsidR="00D616B3" w:rsidRPr="00145F87" w:rsidRDefault="00D616B3" w:rsidP="00145F87">
            <w:r w:rsidRPr="00145F87">
              <w:t>Tabla de contenido</w:t>
            </w:r>
          </w:p>
          <w:p w:rsidR="00D616B3" w:rsidRPr="00145F87" w:rsidRDefault="00D616B3" w:rsidP="00145F87">
            <w:r w:rsidRPr="00145F87">
              <w:t>Ejemplo</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w:t>
            </w:r>
          </w:p>
          <w:p w:rsidR="00D616B3" w:rsidRPr="00145F87" w:rsidRDefault="00D616B3" w:rsidP="007151ED">
            <w:pPr>
              <w:pStyle w:val="ScriptTableText"/>
              <w:rPr>
                <w:rFonts w:ascii="Raleway" w:hAnsi="Raleway"/>
                <w:b/>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Busca cualquier ítem que esté registrado en la base de datos con el</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identificador pasado.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identificador se realiza una validación de 15 caracteres y una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letra inicial 'I' mayúscula o minúscula.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@return </w:t>
            </w:r>
            <w:r w:rsidRPr="00145F87">
              <w:rPr>
                <w:rFonts w:ascii="Raleway" w:hAnsi="Raleway"/>
                <w:noProof/>
                <w:sz w:val="22"/>
                <w:lang w:val="es-MX"/>
              </w:rPr>
              <w:t>Si el parámetro fue pasado de manera erronea o no existe en</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la base de datos, regresa una lista vacia.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Nunca regresará una lista nula y siempre será un ArrayList</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@throws</w:t>
            </w:r>
            <w:r w:rsidRPr="00145F87">
              <w:rPr>
                <w:rFonts w:ascii="Raleway" w:hAnsi="Raleway"/>
                <w:noProof/>
                <w:sz w:val="22"/>
                <w:lang w:val="es-MX"/>
              </w:rPr>
              <w:t xml:space="preserve"> SQLException Si no existe conexión con la base de datos o algo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sale mal durante la conexión con la misma,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se lanzará una SQLException con el correspondiente mensaje de error.</w:t>
            </w:r>
          </w:p>
          <w:p w:rsidR="00D616B3" w:rsidRPr="00145F87" w:rsidRDefault="00D616B3" w:rsidP="007151ED">
            <w:pPr>
              <w:pStyle w:val="ScriptTableText"/>
              <w:rPr>
                <w:rFonts w:ascii="Raleway" w:hAnsi="Raleway"/>
                <w:sz w:val="12"/>
                <w:lang w:val="es-MX"/>
              </w:rPr>
            </w:pPr>
            <w:r w:rsidRPr="00145F87">
              <w:rPr>
                <w:rFonts w:ascii="Raleway" w:hAnsi="Raleway"/>
                <w:noProof/>
                <w:sz w:val="22"/>
                <w:lang w:val="es-MX"/>
              </w:rPr>
              <w:t xml:space="preserve">  */</w:t>
            </w:r>
          </w:p>
        </w:tc>
      </w:tr>
      <w:tr w:rsidR="00D616B3" w:rsidRPr="00145F87" w:rsidTr="00145F87">
        <w:trPr>
          <w:cantSplit/>
          <w:jc w:val="center"/>
        </w:trPr>
        <w:tc>
          <w:tcPr>
            <w:tcW w:w="1821" w:type="dxa"/>
            <w:tcBorders>
              <w:top w:val="single" w:sz="4" w:space="0" w:color="auto"/>
              <w:left w:val="single" w:sz="2" w:space="0" w:color="auto"/>
              <w:bottom w:val="single" w:sz="2" w:space="0" w:color="auto"/>
            </w:tcBorders>
          </w:tcPr>
          <w:p w:rsidR="00D616B3" w:rsidRPr="00145F87" w:rsidRDefault="00D616B3" w:rsidP="00145F87">
            <w:r w:rsidRPr="00145F87">
              <w:lastRenderedPageBreak/>
              <w:t>Identificadores</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Variables:</w:t>
            </w:r>
          </w:p>
          <w:p w:rsidR="00D616B3" w:rsidRPr="00145F87" w:rsidRDefault="00D616B3" w:rsidP="00145F87">
            <w:pPr>
              <w:rPr>
                <w:noProof/>
              </w:rPr>
            </w:pPr>
            <w:r w:rsidRPr="00145F87">
              <w:rPr>
                <w:noProof/>
              </w:rPr>
              <w:t>Se ocupara Lower Camel Case, dónde la primera letra del identificador será minúscula, a partir de ahí, las palabras se escribirán seguidas y la primera letra de cada palabra será mayúscula. En cada caso, serán nombre distintivos y se evitarán caracteres especiales excepto para bucles for o while, dónde podrán ser iterador i,j,k… en ese orden.</w:t>
            </w:r>
          </w:p>
          <w:p w:rsidR="00D616B3" w:rsidRPr="00145F87" w:rsidRDefault="00D616B3" w:rsidP="00145F87">
            <w:pPr>
              <w:rPr>
                <w:noProof/>
              </w:rPr>
            </w:pPr>
            <w:r w:rsidRPr="00145F87">
              <w:rPr>
                <w:noProof/>
              </w:rPr>
              <w:t>Constantes:</w:t>
            </w:r>
          </w:p>
          <w:p w:rsidR="00D616B3" w:rsidRPr="00145F87" w:rsidRDefault="00D616B3" w:rsidP="00145F87">
            <w:pPr>
              <w:rPr>
                <w:noProof/>
              </w:rPr>
            </w:pPr>
            <w:r w:rsidRPr="00145F87">
              <w:rPr>
                <w:noProof/>
              </w:rPr>
              <w:t xml:space="preserve">Se ocupará una escritura totalmente en mayúsculas, dónde la separación entre palabras será constituido por un guion bajo ( _ ) y de igual manera, serán nombres descriptivos y palabras completas siempre declaradas como </w:t>
            </w:r>
            <w:r w:rsidRPr="00145F87">
              <w:rPr>
                <w:i/>
                <w:noProof/>
              </w:rPr>
              <w:t>public static final</w:t>
            </w:r>
            <w:r w:rsidRPr="00145F87">
              <w:rPr>
                <w:noProof/>
              </w:rPr>
              <w:t>.</w:t>
            </w:r>
          </w:p>
          <w:p w:rsidR="00D616B3" w:rsidRPr="00145F87" w:rsidRDefault="00D616B3" w:rsidP="00145F87">
            <w:pPr>
              <w:rPr>
                <w:noProof/>
              </w:rPr>
            </w:pPr>
            <w:r w:rsidRPr="00145F87">
              <w:rPr>
                <w:noProof/>
              </w:rPr>
              <w:t>Métodos:</w:t>
            </w:r>
          </w:p>
          <w:p w:rsidR="00D616B3" w:rsidRPr="00145F87" w:rsidRDefault="00D616B3" w:rsidP="00145F87">
            <w:pPr>
              <w:rPr>
                <w:noProof/>
              </w:rPr>
            </w:pPr>
            <w:r w:rsidRPr="00145F87">
              <w:rPr>
                <w:noProof/>
              </w:rPr>
              <w:t>Se ocupara Lower Camel Case, dónde la primera letra del identificador será minúscula, a partir de ahí, las palabras se escribirán seguidas y la primera letra de cada palabra será mayúscula, Si este supera los 7 argumentos se debera pasar por un objeto que haga referencia, a los atributos de ese objeto</w:t>
            </w:r>
          </w:p>
        </w:tc>
      </w:tr>
      <w:tr w:rsidR="00D616B3" w:rsidRPr="00145F87" w:rsidTr="007151ED">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Ejemplos de identificadores</w:t>
            </w:r>
          </w:p>
        </w:tc>
        <w:tc>
          <w:tcPr>
            <w:tcW w:w="7647" w:type="dxa"/>
            <w:tcBorders>
              <w:top w:val="single" w:sz="2" w:space="0" w:color="auto"/>
              <w:left w:val="single" w:sz="2" w:space="0" w:color="auto"/>
              <w:bottom w:val="single" w:sz="2" w:space="0" w:color="auto"/>
              <w:right w:val="single" w:sz="2" w:space="0" w:color="auto"/>
            </w:tcBorders>
          </w:tcPr>
          <w:p w:rsidR="00D616B3" w:rsidRPr="0028366A" w:rsidRDefault="00D616B3" w:rsidP="00145F87">
            <w:pPr>
              <w:rPr>
                <w:noProof/>
                <w:lang w:val="en-US"/>
              </w:rPr>
            </w:pPr>
            <w:r w:rsidRPr="0028366A">
              <w:rPr>
                <w:noProof/>
                <w:lang w:val="en-US"/>
              </w:rPr>
              <w:t>private ArrayList&lt;String&gt; telefonos;</w:t>
            </w:r>
          </w:p>
          <w:p w:rsidR="00D616B3" w:rsidRPr="0028366A" w:rsidRDefault="00D616B3" w:rsidP="00145F87">
            <w:pPr>
              <w:rPr>
                <w:noProof/>
                <w:lang w:val="en-US"/>
              </w:rPr>
            </w:pPr>
            <w:r w:rsidRPr="0028366A">
              <w:rPr>
                <w:noProof/>
                <w:lang w:val="en-US"/>
              </w:rPr>
              <w:t>private ArrayList&lt;String&gt; redesSocial;</w:t>
            </w:r>
          </w:p>
          <w:p w:rsidR="00D616B3" w:rsidRPr="00145F87" w:rsidRDefault="00D616B3" w:rsidP="00145F87">
            <w:pPr>
              <w:rPr>
                <w:noProof/>
              </w:rPr>
            </w:pPr>
            <w:r w:rsidRPr="00145F87">
              <w:rPr>
                <w:noProof/>
              </w:rPr>
              <w:t>private ArrayList&lt;String&gt; correosElectronicos;</w:t>
            </w:r>
          </w:p>
          <w:p w:rsidR="00D616B3" w:rsidRPr="00145F87" w:rsidRDefault="00D616B3" w:rsidP="00145F87">
            <w:pPr>
              <w:rPr>
                <w:noProof/>
              </w:rPr>
            </w:pPr>
            <w:r w:rsidRPr="00145F87">
              <w:rPr>
                <w:noProof/>
              </w:rPr>
              <w:t>public static final int RESULTADO_DE_SALIDA = 0;</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Comentarios</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Los comentarios de una sola línea serán precedidos por dos diagonales (//) y no ocuparán más de un renglón. Su objetivo será ayudar a entender el motivo de un código de programación.</w:t>
            </w:r>
          </w:p>
          <w:p w:rsidR="00D616B3" w:rsidRPr="00145F87" w:rsidRDefault="00D616B3" w:rsidP="00145F87">
            <w:pPr>
              <w:rPr>
                <w:noProof/>
              </w:rPr>
            </w:pPr>
            <w:r w:rsidRPr="00145F87">
              <w:rPr>
                <w:noProof/>
              </w:rPr>
              <w:t>Los comentarios de mayor extensión serán escritos con diagonales y asteriscos para su delimitación (/** … */) y en cada renglón intermedio habrá un asterisco (*) como marcador de inicio y tendrá un espacio de identación incluyendo el último renglón.</w:t>
            </w:r>
          </w:p>
          <w:p w:rsidR="00D616B3" w:rsidRPr="00145F87" w:rsidRDefault="00D616B3" w:rsidP="00145F87">
            <w:pPr>
              <w:rPr>
                <w:noProof/>
              </w:rPr>
            </w:pPr>
            <w:r w:rsidRPr="00145F87">
              <w:rPr>
                <w:noProof/>
              </w:rPr>
              <w:t xml:space="preserve">Para ambos casos su identación será la misma que tenga el método, sentencia o bucle al que preceda. Siempre deben agregar información de utilidad y que extienden la información común. En el caso de </w:t>
            </w:r>
            <w:r w:rsidRPr="00145F87">
              <w:rPr>
                <w:i/>
                <w:noProof/>
              </w:rPr>
              <w:t>edit fold</w:t>
            </w:r>
            <w:r w:rsidRPr="00145F87">
              <w:rPr>
                <w:noProof/>
              </w:rPr>
              <w:t xml:space="preserve"> son permitidos dos renglones con doble diagonal (//).</w:t>
            </w:r>
          </w:p>
          <w:p w:rsidR="00D616B3" w:rsidRPr="00145F87" w:rsidRDefault="00D616B3" w:rsidP="00145F87">
            <w:pPr>
              <w:rPr>
                <w:noProof/>
              </w:rPr>
            </w:pPr>
          </w:p>
        </w:tc>
      </w:tr>
      <w:tr w:rsidR="00D616B3" w:rsidRPr="0028366A"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lastRenderedPageBreak/>
              <w:t>Buen comentario</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//Busca contacto(s) con las funciones lambda contactosEncontrados=this.listaContactos</w:t>
            </w:r>
          </w:p>
          <w:p w:rsidR="00D616B3" w:rsidRPr="0028366A" w:rsidRDefault="00D616B3" w:rsidP="00145F87">
            <w:pPr>
              <w:rPr>
                <w:noProof/>
                <w:lang w:val="en-US"/>
              </w:rPr>
            </w:pPr>
            <w:r w:rsidRPr="00145F87">
              <w:rPr>
                <w:noProof/>
              </w:rPr>
              <w:t xml:space="preserve">   </w:t>
            </w:r>
            <w:r w:rsidRPr="0028366A">
              <w:rPr>
                <w:noProof/>
                <w:lang w:val="en-US"/>
              </w:rPr>
              <w:t>.stream()</w:t>
            </w:r>
          </w:p>
          <w:p w:rsidR="00D616B3" w:rsidRPr="0028366A" w:rsidRDefault="00D616B3" w:rsidP="00145F87">
            <w:pPr>
              <w:rPr>
                <w:noProof/>
                <w:lang w:val="en-US"/>
              </w:rPr>
            </w:pPr>
            <w:r w:rsidRPr="0028366A">
              <w:rPr>
                <w:noProof/>
                <w:lang w:val="en-US"/>
              </w:rPr>
              <w:t xml:space="preserve">   .filter(contacto-&gt;contacto.getNombreContacto()</w:t>
            </w:r>
          </w:p>
          <w:p w:rsidR="00D616B3" w:rsidRPr="0028366A" w:rsidRDefault="00D616B3" w:rsidP="00145F87">
            <w:pPr>
              <w:rPr>
                <w:noProof/>
                <w:lang w:val="en-US"/>
              </w:rPr>
            </w:pPr>
            <w:r w:rsidRPr="0028366A">
              <w:rPr>
                <w:noProof/>
                <w:lang w:val="en-US"/>
              </w:rPr>
              <w:t xml:space="preserve">   .equals(nombre))</w:t>
            </w:r>
          </w:p>
          <w:p w:rsidR="00D616B3" w:rsidRPr="0028366A" w:rsidRDefault="00D616B3" w:rsidP="00145F87">
            <w:pPr>
              <w:rPr>
                <w:noProof/>
                <w:lang w:val="en-US"/>
              </w:rPr>
            </w:pPr>
            <w:r w:rsidRPr="0028366A">
              <w:rPr>
                <w:noProof/>
                <w:lang w:val="en-US"/>
              </w:rPr>
              <w:t xml:space="preserve">   .collect(Collectors.toList());</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Mal comentario</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 Variable para Contador</w:t>
            </w:r>
          </w:p>
          <w:p w:rsidR="00D616B3" w:rsidRPr="00145F87" w:rsidRDefault="00D616B3" w:rsidP="00145F87">
            <w:pPr>
              <w:rPr>
                <w:noProof/>
              </w:rPr>
            </w:pPr>
            <w:r w:rsidRPr="00145F87">
              <w:rPr>
                <w:noProof/>
              </w:rPr>
              <w:t>// Es para contar números.</w:t>
            </w:r>
          </w:p>
          <w:p w:rsidR="00D616B3" w:rsidRPr="00145F87" w:rsidRDefault="00D616B3" w:rsidP="00145F87">
            <w:pPr>
              <w:rPr>
                <w:noProof/>
              </w:rPr>
            </w:pPr>
            <w:r w:rsidRPr="00145F87">
              <w:rPr>
                <w:noProof/>
              </w:rPr>
              <w:t>// Es privado para que solo la clase acceda</w:t>
            </w:r>
          </w:p>
          <w:p w:rsidR="00D616B3" w:rsidRPr="00145F87" w:rsidRDefault="00D616B3" w:rsidP="00145F87">
            <w:pPr>
              <w:rPr>
                <w:noProof/>
              </w:rPr>
            </w:pPr>
            <w:r w:rsidRPr="00145F87">
              <w:rPr>
                <w:noProof/>
              </w:rPr>
              <w:t>// Entero por que no necesito flotantes</w:t>
            </w:r>
          </w:p>
          <w:p w:rsidR="00D616B3" w:rsidRPr="00145F87" w:rsidRDefault="00D616B3" w:rsidP="00145F87">
            <w:pPr>
              <w:rPr>
                <w:noProof/>
              </w:rPr>
            </w:pPr>
            <w:r w:rsidRPr="00145F87">
              <w:rPr>
                <w:noProof/>
              </w:rPr>
              <w:t>Private int contadorNumeros;</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Secciones principales</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w:t>
            </w:r>
          </w:p>
          <w:p w:rsidR="00D616B3" w:rsidRPr="00145F87" w:rsidRDefault="00D616B3" w:rsidP="00145F87">
            <w:pPr>
              <w:rPr>
                <w:noProof/>
              </w:rPr>
            </w:pPr>
            <w:r w:rsidRPr="00145F87">
              <w:rPr>
                <w:noProof/>
              </w:rPr>
              <w:t xml:space="preserve"> * Descripción</w:t>
            </w:r>
          </w:p>
          <w:p w:rsidR="00D616B3" w:rsidRPr="00145F87" w:rsidRDefault="00D616B3" w:rsidP="00145F87">
            <w:pPr>
              <w:rPr>
                <w:noProof/>
              </w:rPr>
            </w:pPr>
            <w:r w:rsidRPr="00145F87">
              <w:rPr>
                <w:noProof/>
              </w:rPr>
              <w:t xml:space="preserve"> * </w:t>
            </w:r>
          </w:p>
          <w:p w:rsidR="00D616B3" w:rsidRPr="00145F87" w:rsidRDefault="00D616B3" w:rsidP="00145F87">
            <w:pPr>
              <w:rPr>
                <w:noProof/>
              </w:rPr>
            </w:pPr>
            <w:r w:rsidRPr="00145F87">
              <w:rPr>
                <w:noProof/>
              </w:rPr>
              <w:t xml:space="preserve"> * </w:t>
            </w:r>
            <w:r w:rsidRPr="00145F87">
              <w:rPr>
                <w:noProof/>
                <w:color w:val="0070C0"/>
              </w:rPr>
              <w:t>@author</w:t>
            </w:r>
            <w:r w:rsidRPr="00145F87">
              <w:rPr>
                <w:noProof/>
              </w:rPr>
              <w:t xml:space="preserve"> Nombre1</w:t>
            </w:r>
          </w:p>
          <w:p w:rsidR="00D616B3" w:rsidRPr="00145F87" w:rsidRDefault="00D616B3" w:rsidP="00145F87">
            <w:pPr>
              <w:rPr>
                <w:noProof/>
              </w:rPr>
            </w:pPr>
            <w:r w:rsidRPr="00145F87">
              <w:rPr>
                <w:noProof/>
              </w:rPr>
              <w:t xml:space="preserve"> * </w:t>
            </w:r>
            <w:r w:rsidRPr="00145F87">
              <w:rPr>
                <w:noProof/>
                <w:color w:val="0070C0"/>
              </w:rPr>
              <w:t>@author</w:t>
            </w:r>
            <w:r w:rsidRPr="00145F87">
              <w:rPr>
                <w:noProof/>
              </w:rPr>
              <w:t xml:space="preserve"> Nombre2</w:t>
            </w:r>
          </w:p>
          <w:p w:rsidR="00D616B3" w:rsidRPr="00145F87" w:rsidRDefault="00D616B3" w:rsidP="00145F87">
            <w:pPr>
              <w:rPr>
                <w:noProof/>
              </w:rPr>
            </w:pPr>
            <w:r w:rsidRPr="00145F87">
              <w:rPr>
                <w:noProof/>
              </w:rPr>
              <w:t xml:space="preserve"> * </w:t>
            </w:r>
            <w:r w:rsidRPr="00145F87">
              <w:rPr>
                <w:noProof/>
                <w:color w:val="0070C0"/>
              </w:rPr>
              <w:t>@since</w:t>
            </w:r>
            <w:r w:rsidRPr="00145F87">
              <w:rPr>
                <w:noProof/>
              </w:rPr>
              <w:t xml:space="preserve"> Fecha</w:t>
            </w:r>
          </w:p>
          <w:p w:rsidR="00D616B3" w:rsidRPr="00145F87" w:rsidRDefault="00D616B3" w:rsidP="00145F87">
            <w:pPr>
              <w:rPr>
                <w:noProof/>
              </w:rPr>
            </w:pPr>
            <w:r w:rsidRPr="00145F87">
              <w:rPr>
                <w:noProof/>
              </w:rPr>
              <w:t xml:space="preserve"> */</w:t>
            </w:r>
          </w:p>
        </w:tc>
      </w:tr>
      <w:tr w:rsidR="00D616B3" w:rsidRPr="00145F87" w:rsidTr="00145F87">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Ejemplo</w:t>
            </w:r>
          </w:p>
        </w:tc>
        <w:tc>
          <w:tcPr>
            <w:tcW w:w="7647" w:type="dxa"/>
            <w:tcBorders>
              <w:top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noProof/>
                <w:lang w:val="es-MX"/>
              </w:rPr>
            </w:pPr>
            <w:r w:rsidRPr="00145F87">
              <w:rPr>
                <w:rFonts w:ascii="Raleway" w:hAnsi="Raleway"/>
                <w:noProof/>
                <w:lang w:val="es-MX"/>
              </w:rPr>
              <w:t>/**</w:t>
            </w:r>
          </w:p>
          <w:p w:rsidR="00D616B3" w:rsidRPr="00145F87" w:rsidRDefault="00D616B3" w:rsidP="007151ED">
            <w:pPr>
              <w:pStyle w:val="ScriptTableText"/>
              <w:rPr>
                <w:rFonts w:ascii="Raleway" w:hAnsi="Raleway"/>
                <w:b/>
                <w:noProof/>
                <w:lang w:val="es-MX"/>
              </w:rPr>
            </w:pPr>
            <w:r w:rsidRPr="00145F87">
              <w:rPr>
                <w:rFonts w:ascii="Raleway" w:hAnsi="Raleway"/>
                <w:noProof/>
                <w:lang w:val="es-MX"/>
              </w:rPr>
              <w:t xml:space="preserve"> * </w:t>
            </w:r>
            <w:r w:rsidRPr="00145F87">
              <w:rPr>
                <w:rFonts w:ascii="Raleway" w:hAnsi="Raleway"/>
                <w:b/>
                <w:noProof/>
                <w:lang w:val="es-MX"/>
              </w:rPr>
              <w:t>Clase tipo biblioteca, a través de ésta clase se pueden realizar préstamos,</w:t>
            </w:r>
          </w:p>
          <w:p w:rsidR="00D616B3" w:rsidRPr="00145F87" w:rsidRDefault="00D616B3" w:rsidP="007151ED">
            <w:pPr>
              <w:pStyle w:val="ScriptTableText"/>
              <w:rPr>
                <w:rFonts w:ascii="Raleway" w:hAnsi="Raleway"/>
                <w:b/>
                <w:noProof/>
                <w:lang w:val="es-MX"/>
              </w:rPr>
            </w:pPr>
            <w:r w:rsidRPr="00145F87">
              <w:rPr>
                <w:rFonts w:ascii="Raleway" w:hAnsi="Raleway"/>
                <w:b/>
                <w:noProof/>
                <w:lang w:val="es-MX"/>
              </w:rPr>
              <w:t xml:space="preserve"> </w:t>
            </w:r>
            <w:r w:rsidRPr="00145F87">
              <w:rPr>
                <w:rFonts w:ascii="Raleway" w:hAnsi="Raleway"/>
                <w:noProof/>
                <w:lang w:val="es-MX"/>
              </w:rPr>
              <w:t>*</w:t>
            </w:r>
            <w:r w:rsidRPr="00145F87">
              <w:rPr>
                <w:rFonts w:ascii="Raleway" w:hAnsi="Raleway"/>
                <w:b/>
                <w:noProof/>
                <w:lang w:val="es-MX"/>
              </w:rPr>
              <w:t xml:space="preserve"> reservaciones, búsqueda de ítems y sus correspondientes validaciones.</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@author</w:t>
            </w:r>
            <w:r w:rsidRPr="00145F87">
              <w:rPr>
                <w:rFonts w:ascii="Raleway" w:hAnsi="Raleway"/>
                <w:noProof/>
                <w:lang w:val="es-MX"/>
              </w:rPr>
              <w:t xml:space="preserve"> Luis Fernando Gomez Alejandre</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@author</w:t>
            </w:r>
            <w:r w:rsidRPr="00145F87">
              <w:rPr>
                <w:rFonts w:ascii="Raleway" w:hAnsi="Raleway"/>
                <w:noProof/>
                <w:lang w:val="es-MX"/>
              </w:rPr>
              <w:t xml:space="preserve"> Francisco Gerardo Mares Solano</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@since</w:t>
            </w:r>
            <w:r w:rsidRPr="00145F87">
              <w:rPr>
                <w:rFonts w:ascii="Raleway" w:hAnsi="Raleway"/>
                <w:noProof/>
                <w:lang w:val="es-MX"/>
              </w:rPr>
              <w:t xml:space="preserve"> 06/06/2016</w:t>
            </w:r>
          </w:p>
          <w:p w:rsidR="00D616B3" w:rsidRPr="00145F87" w:rsidRDefault="00D616B3" w:rsidP="00145F87">
            <w:pPr>
              <w:rPr>
                <w:noProof/>
              </w:rPr>
            </w:pPr>
            <w:r w:rsidRPr="00145F87">
              <w:rPr>
                <w:noProof/>
              </w:rPr>
              <w:t xml:space="preserve"> */</w:t>
            </w:r>
          </w:p>
        </w:tc>
      </w:tr>
      <w:tr w:rsidR="00D616B3" w:rsidRPr="00145F87" w:rsidTr="00145F87">
        <w:trPr>
          <w:cantSplit/>
          <w:jc w:val="center"/>
        </w:trPr>
        <w:tc>
          <w:tcPr>
            <w:tcW w:w="1821" w:type="dxa"/>
            <w:tcBorders>
              <w:top w:val="single" w:sz="2" w:space="0" w:color="auto"/>
              <w:left w:val="single" w:sz="2" w:space="0" w:color="auto"/>
              <w:bottom w:val="single" w:sz="4" w:space="0" w:color="auto"/>
              <w:right w:val="single" w:sz="2" w:space="0" w:color="auto"/>
            </w:tcBorders>
          </w:tcPr>
          <w:p w:rsidR="00D616B3" w:rsidRPr="00145F87" w:rsidRDefault="00D616B3" w:rsidP="00145F87">
            <w:r w:rsidRPr="00145F87">
              <w:t>Espacios en blanco</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1"/>
              </w:numPr>
              <w:rPr>
                <w:noProof/>
              </w:rPr>
            </w:pPr>
            <w:r w:rsidRPr="00145F87">
              <w:rPr>
                <w:noProof/>
              </w:rPr>
              <w:t>Dentro de las clases, después de la declaración de variables y constantes, se dejará un espacio en blanco para seguir con los métodos.</w:t>
            </w:r>
          </w:p>
          <w:p w:rsidR="00D616B3" w:rsidRPr="00145F87" w:rsidRDefault="00D616B3" w:rsidP="00145F87">
            <w:pPr>
              <w:pStyle w:val="Prrafodelista"/>
              <w:numPr>
                <w:ilvl w:val="0"/>
                <w:numId w:val="1"/>
              </w:numPr>
              <w:rPr>
                <w:noProof/>
              </w:rPr>
            </w:pPr>
            <w:r w:rsidRPr="00145F87">
              <w:rPr>
                <w:noProof/>
              </w:rPr>
              <w:t>Entre cada método de la clase debe quedar un espacio en blanco.</w:t>
            </w:r>
          </w:p>
          <w:p w:rsidR="00D616B3" w:rsidRPr="00145F87" w:rsidRDefault="00D616B3" w:rsidP="00145F87">
            <w:pPr>
              <w:pStyle w:val="Prrafodelista"/>
              <w:numPr>
                <w:ilvl w:val="0"/>
                <w:numId w:val="1"/>
              </w:numPr>
              <w:rPr>
                <w:noProof/>
              </w:rPr>
            </w:pPr>
            <w:r w:rsidRPr="00145F87">
              <w:rPr>
                <w:noProof/>
              </w:rPr>
              <w:t>Los paquetes importados son consecutivos y en el primer renglón, y después de ellos, debe haber un espacio en blanco.</w:t>
            </w:r>
          </w:p>
          <w:p w:rsidR="00D616B3" w:rsidRPr="00145F87" w:rsidRDefault="00D616B3" w:rsidP="00145F87">
            <w:pPr>
              <w:pStyle w:val="Prrafodelista"/>
              <w:numPr>
                <w:ilvl w:val="0"/>
                <w:numId w:val="1"/>
              </w:numPr>
              <w:rPr>
                <w:noProof/>
              </w:rPr>
            </w:pPr>
            <w:r w:rsidRPr="00145F87">
              <w:rPr>
                <w:noProof/>
              </w:rPr>
              <w:t xml:space="preserve">Los </w:t>
            </w:r>
            <w:r w:rsidRPr="00145F87">
              <w:rPr>
                <w:i/>
                <w:noProof/>
              </w:rPr>
              <w:t xml:space="preserve">import </w:t>
            </w:r>
            <w:r w:rsidRPr="00145F87">
              <w:rPr>
                <w:noProof/>
              </w:rPr>
              <w:t>deben ser consecutivos y después de ellos debe ir un espacio en blanco, van después de la declaración del paquete.</w:t>
            </w:r>
          </w:p>
          <w:p w:rsidR="00D616B3" w:rsidRPr="00145F87" w:rsidRDefault="00D616B3" w:rsidP="00145F87">
            <w:pPr>
              <w:pStyle w:val="Prrafodelista"/>
              <w:numPr>
                <w:ilvl w:val="0"/>
                <w:numId w:val="1"/>
              </w:numPr>
              <w:rPr>
                <w:noProof/>
              </w:rPr>
            </w:pPr>
            <w:r w:rsidRPr="00145F87">
              <w:rPr>
                <w:noProof/>
              </w:rPr>
              <w:t>Los comentarios nunca tendrán un espacio en blanco hacia abajo.</w:t>
            </w:r>
          </w:p>
          <w:p w:rsidR="00D616B3" w:rsidRPr="00145F87" w:rsidRDefault="00D616B3" w:rsidP="00145F87">
            <w:pPr>
              <w:pStyle w:val="Prrafodelista"/>
              <w:numPr>
                <w:ilvl w:val="0"/>
                <w:numId w:val="1"/>
              </w:numPr>
              <w:rPr>
                <w:noProof/>
              </w:rPr>
            </w:pPr>
            <w:r w:rsidRPr="00145F87">
              <w:rPr>
                <w:noProof/>
              </w:rPr>
              <w:t>Cada operador lógico debera de ir separado ente espacios (“ = ”, “ + ”).</w:t>
            </w:r>
          </w:p>
          <w:p w:rsidR="00D616B3" w:rsidRPr="00145F87" w:rsidRDefault="00D616B3" w:rsidP="00145F87">
            <w:pPr>
              <w:pStyle w:val="Prrafodelista"/>
              <w:numPr>
                <w:ilvl w:val="0"/>
                <w:numId w:val="1"/>
              </w:numPr>
              <w:rPr>
                <w:noProof/>
              </w:rPr>
            </w:pPr>
            <w:r w:rsidRPr="00145F87">
              <w:rPr>
                <w:noProof/>
              </w:rPr>
              <w:t>Todos los parámetros llevarán un espacio después de la coma para agregar el siguiente.</w:t>
            </w:r>
          </w:p>
        </w:tc>
      </w:tr>
      <w:tr w:rsidR="00D616B3" w:rsidRPr="00145F87" w:rsidTr="00145F87">
        <w:trPr>
          <w:cantSplit/>
          <w:jc w:val="center"/>
        </w:trPr>
        <w:tc>
          <w:tcPr>
            <w:tcW w:w="1821" w:type="dxa"/>
            <w:tcBorders>
              <w:top w:val="single" w:sz="4" w:space="0" w:color="auto"/>
              <w:left w:val="single" w:sz="2" w:space="0" w:color="auto"/>
              <w:bottom w:val="single" w:sz="2" w:space="0" w:color="auto"/>
              <w:right w:val="single" w:sz="2" w:space="0" w:color="auto"/>
            </w:tcBorders>
          </w:tcPr>
          <w:p w:rsidR="00D616B3" w:rsidRPr="00145F87" w:rsidRDefault="00D616B3" w:rsidP="00145F87">
            <w:r w:rsidRPr="00145F87">
              <w:lastRenderedPageBreak/>
              <w:t>Identación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2"/>
              </w:numPr>
              <w:rPr>
                <w:noProof/>
              </w:rPr>
            </w:pPr>
            <w:r w:rsidRPr="00145F87">
              <w:rPr>
                <w:noProof/>
              </w:rPr>
              <w:t>4 espacios para la identación, cada anidación cumple la misma norma.</w:t>
            </w:r>
          </w:p>
          <w:p w:rsidR="00D616B3" w:rsidRPr="00145F87" w:rsidRDefault="00D616B3" w:rsidP="00145F87">
            <w:pPr>
              <w:pStyle w:val="Prrafodelista"/>
              <w:numPr>
                <w:ilvl w:val="0"/>
                <w:numId w:val="2"/>
              </w:numPr>
              <w:rPr>
                <w:noProof/>
              </w:rPr>
            </w:pPr>
            <w:r w:rsidRPr="00145F87">
              <w:rPr>
                <w:noProof/>
              </w:rPr>
              <w:t>Las llaves inician junto al nombre de la función y terminan en un renglón extra al nivel del nombre de la función o método.</w:t>
            </w:r>
          </w:p>
          <w:p w:rsidR="00D616B3" w:rsidRPr="00145F87" w:rsidRDefault="00D616B3" w:rsidP="00145F87">
            <w:pPr>
              <w:pStyle w:val="Prrafodelista"/>
              <w:numPr>
                <w:ilvl w:val="0"/>
                <w:numId w:val="2"/>
              </w:numPr>
              <w:rPr>
                <w:noProof/>
              </w:rPr>
            </w:pPr>
            <w:r w:rsidRPr="00145F87">
              <w:rPr>
                <w:noProof/>
              </w:rPr>
              <w:t>Solo los comentarios con múltiples comentarios pueden tener un espacio como identación.</w:t>
            </w:r>
          </w:p>
          <w:p w:rsidR="00D616B3" w:rsidRPr="00145F87" w:rsidRDefault="00D616B3" w:rsidP="00145F87">
            <w:pPr>
              <w:pStyle w:val="Prrafodelista"/>
              <w:numPr>
                <w:ilvl w:val="0"/>
                <w:numId w:val="2"/>
              </w:numPr>
              <w:rPr>
                <w:noProof/>
              </w:rPr>
            </w:pPr>
            <w:r w:rsidRPr="00145F87">
              <w:rPr>
                <w:noProof/>
              </w:rPr>
              <w:t xml:space="preserve">En los comentarios despues de la descripción debera tener un espacio en blanco y despues seran las declaraciones de parametros y valores de retorno </w:t>
            </w:r>
          </w:p>
        </w:tc>
      </w:tr>
      <w:tr w:rsidR="00D616B3" w:rsidRPr="00145F87" w:rsidTr="00145F87">
        <w:trPr>
          <w:cantSplit/>
          <w:jc w:val="center"/>
        </w:trPr>
        <w:tc>
          <w:tcPr>
            <w:tcW w:w="1821" w:type="dxa"/>
            <w:tcBorders>
              <w:top w:val="single" w:sz="2" w:space="0" w:color="auto"/>
              <w:left w:val="single" w:sz="2" w:space="0" w:color="auto"/>
              <w:bottom w:val="single" w:sz="4" w:space="0" w:color="auto"/>
              <w:right w:val="single" w:sz="2" w:space="0" w:color="auto"/>
            </w:tcBorders>
          </w:tcPr>
          <w:p w:rsidR="00D616B3" w:rsidRPr="00145F87" w:rsidRDefault="00D616B3" w:rsidP="00145F87">
            <w:r w:rsidRPr="00145F87">
              <w:t>Ejemplo de Identación</w:t>
            </w:r>
          </w:p>
        </w:tc>
        <w:tc>
          <w:tcPr>
            <w:tcW w:w="7647" w:type="dxa"/>
            <w:tcBorders>
              <w:top w:val="single" w:sz="2" w:space="0" w:color="auto"/>
              <w:bottom w:val="single" w:sz="2" w:space="0" w:color="auto"/>
              <w:right w:val="single" w:sz="2" w:space="0" w:color="auto"/>
            </w:tcBorders>
          </w:tcPr>
          <w:p w:rsidR="00D616B3" w:rsidRPr="0028366A" w:rsidRDefault="00D616B3" w:rsidP="00145F87">
            <w:pPr>
              <w:rPr>
                <w:noProof/>
                <w:lang w:val="en-US"/>
              </w:rPr>
            </w:pPr>
            <w:r w:rsidRPr="0028366A">
              <w:rPr>
                <w:noProof/>
                <w:lang w:val="en-US"/>
              </w:rPr>
              <w:t>public class Contacto{</w:t>
            </w:r>
          </w:p>
          <w:p w:rsidR="00D616B3" w:rsidRPr="0028366A" w:rsidRDefault="00D616B3" w:rsidP="00145F87">
            <w:pPr>
              <w:rPr>
                <w:noProof/>
                <w:lang w:val="en-US"/>
              </w:rPr>
            </w:pPr>
            <w:r w:rsidRPr="0028366A">
              <w:rPr>
                <w:noProof/>
                <w:lang w:val="en-US"/>
              </w:rPr>
              <w:t xml:space="preserve">    private int identificador;</w:t>
            </w:r>
          </w:p>
          <w:p w:rsidR="00D616B3" w:rsidRPr="0028366A" w:rsidRDefault="00D616B3" w:rsidP="00145F87">
            <w:pPr>
              <w:rPr>
                <w:noProof/>
                <w:lang w:val="en-US"/>
              </w:rPr>
            </w:pPr>
            <w:r w:rsidRPr="0028366A">
              <w:rPr>
                <w:noProof/>
                <w:lang w:val="en-US"/>
              </w:rPr>
              <w:t xml:space="preserve">    private ArrayList&lt;String&gt; correosElectronicos;</w:t>
            </w:r>
          </w:p>
          <w:p w:rsidR="00D616B3" w:rsidRPr="0028366A" w:rsidRDefault="00D616B3" w:rsidP="00145F87">
            <w:pPr>
              <w:rPr>
                <w:noProof/>
                <w:lang w:val="en-US"/>
              </w:rPr>
            </w:pPr>
            <w:r w:rsidRPr="0028366A">
              <w:rPr>
                <w:noProof/>
                <w:lang w:val="en-US"/>
              </w:rPr>
              <w:t xml:space="preserve">    private String paginaWeb;</w:t>
            </w:r>
          </w:p>
          <w:p w:rsidR="00D616B3" w:rsidRPr="0028366A" w:rsidRDefault="00D616B3" w:rsidP="00145F87">
            <w:pPr>
              <w:rPr>
                <w:noProof/>
                <w:lang w:val="en-US"/>
              </w:rPr>
            </w:pPr>
          </w:p>
          <w:p w:rsidR="00D616B3" w:rsidRPr="0028366A" w:rsidRDefault="00D616B3" w:rsidP="00145F87">
            <w:pPr>
              <w:rPr>
                <w:noProof/>
                <w:lang w:val="en-US"/>
              </w:rPr>
            </w:pPr>
            <w:r w:rsidRPr="0028366A">
              <w:rPr>
                <w:noProof/>
                <w:lang w:val="en-US"/>
              </w:rPr>
              <w:t xml:space="preserve">    public String getNombreContacto() {</w:t>
            </w:r>
          </w:p>
          <w:p w:rsidR="00D616B3" w:rsidRPr="0028366A" w:rsidRDefault="00D616B3" w:rsidP="00145F87">
            <w:pPr>
              <w:rPr>
                <w:noProof/>
                <w:lang w:val="en-US"/>
              </w:rPr>
            </w:pPr>
            <w:r w:rsidRPr="0028366A">
              <w:rPr>
                <w:noProof/>
                <w:lang w:val="en-US"/>
              </w:rPr>
              <w:t xml:space="preserve">        return nombreContacto;</w:t>
            </w:r>
          </w:p>
          <w:p w:rsidR="00D616B3" w:rsidRPr="00145F87" w:rsidRDefault="00D616B3" w:rsidP="00145F87">
            <w:pPr>
              <w:rPr>
                <w:noProof/>
              </w:rPr>
            </w:pPr>
            <w:r w:rsidRPr="0028366A">
              <w:rPr>
                <w:noProof/>
                <w:lang w:val="en-US"/>
              </w:rPr>
              <w:t xml:space="preserve">    </w:t>
            </w:r>
            <w:r w:rsidRPr="00145F87">
              <w:rPr>
                <w:noProof/>
              </w:rPr>
              <w:t>}</w:t>
            </w:r>
          </w:p>
          <w:p w:rsidR="00D616B3" w:rsidRPr="00145F87" w:rsidRDefault="00D616B3" w:rsidP="00145F87">
            <w:pPr>
              <w:rPr>
                <w:noProof/>
              </w:rPr>
            </w:pPr>
            <w:r w:rsidRPr="00145F87">
              <w:rPr>
                <w:noProof/>
              </w:rPr>
              <w:t>}</w:t>
            </w:r>
          </w:p>
          <w:p w:rsidR="00D616B3" w:rsidRPr="00145F87" w:rsidRDefault="00D616B3" w:rsidP="00145F87">
            <w:pPr>
              <w:rPr>
                <w:noProof/>
              </w:rPr>
            </w:pPr>
          </w:p>
        </w:tc>
      </w:tr>
      <w:tr w:rsidR="00D616B3" w:rsidRPr="00145F87" w:rsidTr="00145F87">
        <w:trPr>
          <w:cantSplit/>
          <w:jc w:val="center"/>
        </w:trPr>
        <w:tc>
          <w:tcPr>
            <w:tcW w:w="1821" w:type="dxa"/>
            <w:tcBorders>
              <w:top w:val="single" w:sz="4" w:space="0" w:color="auto"/>
              <w:left w:val="single" w:sz="2" w:space="0" w:color="auto"/>
              <w:bottom w:val="single" w:sz="2" w:space="0" w:color="auto"/>
              <w:right w:val="single" w:sz="2" w:space="0" w:color="auto"/>
            </w:tcBorders>
          </w:tcPr>
          <w:p w:rsidR="00D616B3" w:rsidRPr="00145F87" w:rsidRDefault="00D616B3" w:rsidP="00145F87">
            <w:r w:rsidRPr="00145F87">
              <w:t>Capitalización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3"/>
              </w:numPr>
              <w:rPr>
                <w:noProof/>
              </w:rPr>
            </w:pPr>
            <w:r w:rsidRPr="00145F87">
              <w:rPr>
                <w:noProof/>
              </w:rPr>
              <w:t>Variables y métodos: Ocuparán Lower Camel Case.</w:t>
            </w:r>
          </w:p>
          <w:p w:rsidR="00D616B3" w:rsidRPr="00145F87" w:rsidRDefault="00D616B3" w:rsidP="00145F87">
            <w:pPr>
              <w:pStyle w:val="Prrafodelista"/>
              <w:numPr>
                <w:ilvl w:val="0"/>
                <w:numId w:val="3"/>
              </w:numPr>
              <w:rPr>
                <w:noProof/>
              </w:rPr>
            </w:pPr>
            <w:r w:rsidRPr="00145F87">
              <w:rPr>
                <w:noProof/>
              </w:rPr>
              <w:t>Constantes: Completamente en mayúsculas</w:t>
            </w:r>
          </w:p>
          <w:p w:rsidR="00D616B3" w:rsidRPr="00145F87" w:rsidRDefault="00D616B3" w:rsidP="00145F87">
            <w:pPr>
              <w:pStyle w:val="Prrafodelista"/>
              <w:numPr>
                <w:ilvl w:val="0"/>
                <w:numId w:val="3"/>
              </w:numPr>
              <w:rPr>
                <w:noProof/>
              </w:rPr>
            </w:pPr>
            <w:r w:rsidRPr="00145F87">
              <w:rPr>
                <w:noProof/>
              </w:rPr>
              <w:t>Clases: Ocuparán Upper Camel Case.</w:t>
            </w:r>
          </w:p>
          <w:p w:rsidR="00D616B3" w:rsidRPr="00145F87" w:rsidRDefault="00D616B3" w:rsidP="00145F87">
            <w:pPr>
              <w:pStyle w:val="Prrafodelista"/>
              <w:numPr>
                <w:ilvl w:val="0"/>
                <w:numId w:val="3"/>
              </w:numPr>
              <w:rPr>
                <w:noProof/>
              </w:rPr>
            </w:pPr>
            <w:r w:rsidRPr="00145F87">
              <w:rPr>
                <w:noProof/>
              </w:rPr>
              <w:t>Paquetes: Siempre en minúsculas.</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Ejemplo de capitalización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package dataaccess;</w:t>
            </w:r>
          </w:p>
          <w:p w:rsidR="00D616B3" w:rsidRPr="00145F87" w:rsidRDefault="00D616B3" w:rsidP="00145F87">
            <w:pPr>
              <w:rPr>
                <w:noProof/>
              </w:rPr>
            </w:pPr>
          </w:p>
          <w:p w:rsidR="00D616B3" w:rsidRPr="0028366A" w:rsidRDefault="00D616B3" w:rsidP="00145F87">
            <w:pPr>
              <w:rPr>
                <w:noProof/>
                <w:lang w:val="en-US"/>
              </w:rPr>
            </w:pPr>
            <w:r w:rsidRPr="0028366A">
              <w:rPr>
                <w:noProof/>
                <w:lang w:val="en-US"/>
              </w:rPr>
              <w:t>public class ItemDAOImpl implements ItemDAO{</w:t>
            </w:r>
          </w:p>
          <w:p w:rsidR="00D616B3" w:rsidRPr="0028366A" w:rsidRDefault="00D616B3" w:rsidP="00145F87">
            <w:pPr>
              <w:rPr>
                <w:noProof/>
                <w:lang w:val="en-US"/>
              </w:rPr>
            </w:pPr>
            <w:r w:rsidRPr="0028366A">
              <w:rPr>
                <w:noProof/>
                <w:lang w:val="en-US"/>
              </w:rPr>
              <w:t xml:space="preserve">    private Statement consulta;</w:t>
            </w:r>
          </w:p>
          <w:p w:rsidR="00D616B3" w:rsidRPr="0028366A" w:rsidRDefault="00D616B3" w:rsidP="00145F87">
            <w:pPr>
              <w:rPr>
                <w:noProof/>
                <w:lang w:val="en-US"/>
              </w:rPr>
            </w:pPr>
            <w:r w:rsidRPr="0028366A">
              <w:rPr>
                <w:noProof/>
                <w:lang w:val="en-US"/>
              </w:rPr>
              <w:t xml:space="preserve">    private ResultSet resultados;</w:t>
            </w:r>
          </w:p>
          <w:p w:rsidR="00D616B3" w:rsidRPr="00145F87" w:rsidRDefault="00D616B3" w:rsidP="00145F87">
            <w:pPr>
              <w:rPr>
                <w:noProof/>
              </w:rPr>
            </w:pPr>
            <w:r w:rsidRPr="00145F87">
              <w:rPr>
                <w:noProof/>
              </w:rPr>
              <w:t>}</w:t>
            </w:r>
          </w:p>
        </w:tc>
      </w:tr>
    </w:tbl>
    <w:p w:rsidR="00D616B3" w:rsidRPr="00145F87" w:rsidRDefault="00D616B3" w:rsidP="00145F87"/>
    <w:p w:rsidR="00D616B3" w:rsidRPr="00145F87" w:rsidRDefault="00D616B3" w:rsidP="00145F87">
      <w:r w:rsidRPr="00145F87">
        <w:br w:type="page"/>
      </w:r>
    </w:p>
    <w:p w:rsidR="0054166E" w:rsidRPr="00145F87" w:rsidRDefault="0054166E" w:rsidP="00145F87">
      <w:pPr>
        <w:pStyle w:val="Ttulo1"/>
      </w:pPr>
      <w:bookmarkStart w:id="22" w:name="_Toc453148217"/>
      <w:r w:rsidRPr="00145F87">
        <w:lastRenderedPageBreak/>
        <w:t>Conclusiones</w:t>
      </w:r>
      <w:bookmarkEnd w:id="22"/>
    </w:p>
    <w:p w:rsidR="00641262" w:rsidRDefault="00641262" w:rsidP="00C432EC"/>
    <w:p w:rsidR="00145F87" w:rsidRDefault="00145F87" w:rsidP="00C432EC">
      <w:r w:rsidRPr="00145F87">
        <w:t>En conclusión,</w:t>
      </w:r>
      <w:r>
        <w:t xml:space="preserve"> podemos decir que el </w:t>
      </w:r>
      <w:r w:rsidR="00641262">
        <w:t>proyecto esta implementado al 20</w:t>
      </w:r>
      <w:r>
        <w:t xml:space="preserve">% pero es posible la escalabilidad del mismo, pero por razones de evaluación y tiempo no </w:t>
      </w:r>
      <w:r w:rsidR="00641262">
        <w:t>se ha realizado</w:t>
      </w:r>
      <w:r w:rsidR="00C432EC">
        <w:t xml:space="preserve"> la implementación de la demás funcionalidad</w:t>
      </w:r>
      <w:r>
        <w:t xml:space="preserve">, </w:t>
      </w:r>
      <w:r w:rsidR="00641262">
        <w:t>sin embargo,</w:t>
      </w:r>
      <w:r>
        <w:t xml:space="preserve"> por medio de los diseños modelados en la materia de </w:t>
      </w:r>
      <w:r w:rsidRPr="00145F87">
        <w:rPr>
          <w:i/>
        </w:rPr>
        <w:t>Principios de diseño</w:t>
      </w:r>
      <w:r w:rsidR="00275ACB">
        <w:t xml:space="preserve"> </w:t>
      </w:r>
      <w:r w:rsidR="00641262">
        <w:t>la implementación completa del diseño propuesta puede ser realizada.</w:t>
      </w:r>
    </w:p>
    <w:p w:rsidR="00641262" w:rsidRDefault="00A8764A" w:rsidP="00A8764A">
      <w:pPr>
        <w:ind w:firstLine="708"/>
      </w:pPr>
      <w:r>
        <w:t>También considero que es una de las mejores prácticas de programación, ya que a la manera de trabajar el proyecto con los repositorios y en forma colaborativa fue una excelente manera de poder aprender muchas cosas, la importancia de la estandarización de código, ya que esta hace posible el trabajo en equipo, la modularización de los componentes, hace excesivamente posible el desarrollo incremental.</w:t>
      </w:r>
    </w:p>
    <w:p w:rsidR="0054166E" w:rsidRPr="00D740CD" w:rsidRDefault="0054166E" w:rsidP="00145F87">
      <w:bookmarkStart w:id="23" w:name="_GoBack"/>
      <w:bookmarkEnd w:id="23"/>
      <w:r w:rsidRPr="00145F87">
        <w:br w:type="page"/>
      </w:r>
    </w:p>
    <w:bookmarkStart w:id="24" w:name="_Toc453148218" w:displacedByCustomXml="next"/>
    <w:sdt>
      <w:sdtPr>
        <w:rPr>
          <w:rFonts w:eastAsiaTheme="minorEastAsia" w:cstheme="minorBidi"/>
          <w:color w:val="auto"/>
          <w:sz w:val="24"/>
          <w:szCs w:val="20"/>
          <w:lang w:val="es-ES"/>
        </w:rPr>
        <w:id w:val="137772867"/>
        <w:docPartObj>
          <w:docPartGallery w:val="Bibliographies"/>
          <w:docPartUnique/>
        </w:docPartObj>
      </w:sdtPr>
      <w:sdtEndPr>
        <w:rPr>
          <w:lang w:val="es-MX"/>
        </w:rPr>
      </w:sdtEndPr>
      <w:sdtContent>
        <w:p w:rsidR="00275ACB" w:rsidRPr="0028366A" w:rsidRDefault="00275ACB">
          <w:pPr>
            <w:pStyle w:val="Ttulo1"/>
            <w:rPr>
              <w:lang w:val="en-US"/>
            </w:rPr>
          </w:pPr>
          <w:r w:rsidRPr="006F0B03">
            <w:t>Referencias</w:t>
          </w:r>
          <w:bookmarkEnd w:id="24"/>
        </w:p>
        <w:sdt>
          <w:sdtPr>
            <w:id w:val="-573587230"/>
            <w:bibliography/>
          </w:sdtPr>
          <w:sdtEndPr/>
          <w:sdtContent>
            <w:p w:rsidR="000F4483" w:rsidRDefault="00275ACB" w:rsidP="000F4483">
              <w:pPr>
                <w:pStyle w:val="Bibliografa"/>
                <w:ind w:left="720" w:hanging="720"/>
                <w:rPr>
                  <w:noProof/>
                  <w:szCs w:val="24"/>
                  <w:lang w:val="es-ES"/>
                </w:rPr>
              </w:pPr>
              <w:r>
                <w:fldChar w:fldCharType="begin"/>
              </w:r>
              <w:r w:rsidRPr="0028366A">
                <w:rPr>
                  <w:lang w:val="en-US"/>
                </w:rPr>
                <w:instrText>BIBLIOGRAPHY</w:instrText>
              </w:r>
              <w:r>
                <w:fldChar w:fldCharType="separate"/>
              </w:r>
              <w:r w:rsidR="000F4483" w:rsidRPr="0028366A">
                <w:rPr>
                  <w:noProof/>
                  <w:lang w:val="en-US"/>
                </w:rPr>
                <w:t xml:space="preserve">Albin, S. T. (2003). </w:t>
              </w:r>
              <w:r w:rsidR="000F4483" w:rsidRPr="0028366A">
                <w:rPr>
                  <w:i/>
                  <w:iCs/>
                  <w:noProof/>
                  <w:lang w:val="en-US"/>
                </w:rPr>
                <w:t>The Art of Software Architecture Design Methods Techniques.</w:t>
              </w:r>
              <w:r w:rsidR="000F4483" w:rsidRPr="0028366A">
                <w:rPr>
                  <w:noProof/>
                  <w:lang w:val="en-US"/>
                </w:rPr>
                <w:t xml:space="preserve"> </w:t>
              </w:r>
              <w:r w:rsidR="000F4483">
                <w:rPr>
                  <w:noProof/>
                  <w:lang w:val="es-ES"/>
                </w:rPr>
                <w:t>Wiley.</w:t>
              </w:r>
            </w:p>
            <w:p w:rsidR="000F4483" w:rsidRDefault="000F4483" w:rsidP="000F4483">
              <w:pPr>
                <w:pStyle w:val="Bibliografa"/>
                <w:ind w:left="720" w:hanging="720"/>
                <w:rPr>
                  <w:noProof/>
                  <w:lang w:val="es-ES"/>
                </w:rPr>
              </w:pPr>
              <w:r>
                <w:rPr>
                  <w:noProof/>
                  <w:lang w:val="es-ES"/>
                </w:rPr>
                <w:t xml:space="preserve">Bolaños, D. A. (2008). </w:t>
              </w:r>
              <w:r>
                <w:rPr>
                  <w:i/>
                  <w:iCs/>
                  <w:noProof/>
                  <w:lang w:val="es-ES"/>
                </w:rPr>
                <w:t>Pruebas de software y JUnit.</w:t>
              </w:r>
              <w:r>
                <w:rPr>
                  <w:noProof/>
                  <w:lang w:val="es-ES"/>
                </w:rPr>
                <w:t xml:space="preserve"> Madrid: Pearson Educación.</w:t>
              </w:r>
            </w:p>
            <w:p w:rsidR="000F4483" w:rsidRDefault="000F4483" w:rsidP="000F4483">
              <w:pPr>
                <w:pStyle w:val="Bibliografa"/>
                <w:ind w:left="720" w:hanging="720"/>
                <w:rPr>
                  <w:noProof/>
                  <w:lang w:val="es-ES"/>
                </w:rPr>
              </w:pPr>
              <w:r>
                <w:rPr>
                  <w:noProof/>
                  <w:lang w:val="es-ES"/>
                </w:rPr>
                <w:t xml:space="preserve">Deitel &amp; Associates, Inc. (2008). </w:t>
              </w:r>
              <w:r>
                <w:rPr>
                  <w:i/>
                  <w:iCs/>
                  <w:noProof/>
                  <w:lang w:val="es-ES"/>
                </w:rPr>
                <w:t>Cómo programar en java.</w:t>
              </w:r>
              <w:r>
                <w:rPr>
                  <w:noProof/>
                  <w:lang w:val="es-ES"/>
                </w:rPr>
                <w:t xml:space="preserve"> Estado de México: Pearson Educación.</w:t>
              </w:r>
            </w:p>
            <w:p w:rsidR="000F4483" w:rsidRDefault="000F4483" w:rsidP="000F4483">
              <w:pPr>
                <w:pStyle w:val="Bibliografa"/>
                <w:ind w:left="720" w:hanging="720"/>
                <w:rPr>
                  <w:noProof/>
                  <w:lang w:val="es-ES"/>
                </w:rPr>
              </w:pPr>
              <w:r>
                <w:rPr>
                  <w:noProof/>
                  <w:lang w:val="es-ES"/>
                </w:rPr>
                <w:t xml:space="preserve">Deitel &amp; Associates,Inc. (2016). </w:t>
              </w:r>
              <w:r>
                <w:rPr>
                  <w:i/>
                  <w:iCs/>
                  <w:noProof/>
                  <w:lang w:val="es-ES"/>
                </w:rPr>
                <w:t>Java como programar.</w:t>
              </w:r>
              <w:r>
                <w:rPr>
                  <w:noProof/>
                  <w:lang w:val="es-ES"/>
                </w:rPr>
                <w:t xml:space="preserve"> Ciudad de México: Prentice Hall.</w:t>
              </w:r>
            </w:p>
            <w:p w:rsidR="000F4483" w:rsidRPr="0028366A" w:rsidRDefault="000F4483" w:rsidP="000F4483">
              <w:pPr>
                <w:pStyle w:val="Bibliografa"/>
                <w:ind w:left="720" w:hanging="720"/>
                <w:rPr>
                  <w:noProof/>
                  <w:lang w:val="en-US"/>
                </w:rPr>
              </w:pPr>
              <w:r w:rsidRPr="0028366A">
                <w:rPr>
                  <w:noProof/>
                  <w:lang w:val="en-US"/>
                </w:rPr>
                <w:t xml:space="preserve">Long, F., Mohindra, D., Seacord, R. C., Sutherland, D. F., &amp; Svoboda, D. (2014). </w:t>
              </w:r>
              <w:r w:rsidRPr="0028366A">
                <w:rPr>
                  <w:i/>
                  <w:iCs/>
                  <w:noProof/>
                  <w:lang w:val="en-US"/>
                </w:rPr>
                <w:t>Java Coding Guidelines.</w:t>
              </w:r>
              <w:r w:rsidRPr="0028366A">
                <w:rPr>
                  <w:noProof/>
                  <w:lang w:val="en-US"/>
                </w:rPr>
                <w:t xml:space="preserve"> United States of America: Addison-Wesley.</w:t>
              </w:r>
            </w:p>
            <w:p w:rsidR="000F4483" w:rsidRPr="0028366A" w:rsidRDefault="000F4483" w:rsidP="000F4483">
              <w:pPr>
                <w:pStyle w:val="Bibliografa"/>
                <w:ind w:left="720" w:hanging="720"/>
                <w:rPr>
                  <w:noProof/>
                  <w:lang w:val="en-US"/>
                </w:rPr>
              </w:pPr>
              <w:r w:rsidRPr="0028366A">
                <w:rPr>
                  <w:noProof/>
                  <w:lang w:val="en-US"/>
                </w:rPr>
                <w:t xml:space="preserve">McConnell, S. (2004). </w:t>
              </w:r>
              <w:r w:rsidRPr="0028366A">
                <w:rPr>
                  <w:i/>
                  <w:iCs/>
                  <w:noProof/>
                  <w:lang w:val="en-US"/>
                </w:rPr>
                <w:t>Complete Code.</w:t>
              </w:r>
              <w:r w:rsidRPr="0028366A">
                <w:rPr>
                  <w:noProof/>
                  <w:lang w:val="en-US"/>
                </w:rPr>
                <w:t xml:space="preserve"> Redmond: Microsoft Press.</w:t>
              </w:r>
            </w:p>
            <w:p w:rsidR="000F4483" w:rsidRDefault="000F4483" w:rsidP="000F4483">
              <w:pPr>
                <w:pStyle w:val="Bibliografa"/>
                <w:ind w:left="720" w:hanging="720"/>
                <w:rPr>
                  <w:noProof/>
                  <w:lang w:val="es-ES"/>
                </w:rPr>
              </w:pPr>
              <w:r>
                <w:rPr>
                  <w:noProof/>
                  <w:lang w:val="es-ES"/>
                </w:rPr>
                <w:t xml:space="preserve">Oracle. (08 de 06 de 2016). </w:t>
              </w:r>
              <w:r>
                <w:rPr>
                  <w:i/>
                  <w:iCs/>
                  <w:noProof/>
                  <w:lang w:val="es-ES"/>
                </w:rPr>
                <w:t>Oracle</w:t>
              </w:r>
              <w:r>
                <w:rPr>
                  <w:noProof/>
                  <w:lang w:val="es-ES"/>
                </w:rPr>
                <w:t>. Obtenido de http://docs.oracle.com/javase/7</w:t>
              </w:r>
            </w:p>
            <w:p w:rsidR="000F4483" w:rsidRPr="0028366A" w:rsidRDefault="000F4483" w:rsidP="000F4483">
              <w:pPr>
                <w:pStyle w:val="Bibliografa"/>
                <w:ind w:left="720" w:hanging="720"/>
                <w:rPr>
                  <w:noProof/>
                  <w:lang w:val="en-US"/>
                </w:rPr>
              </w:pPr>
              <w:r w:rsidRPr="0028366A">
                <w:rPr>
                  <w:noProof/>
                  <w:lang w:val="en-US"/>
                </w:rPr>
                <w:t xml:space="preserve">Ramirez, E., &amp; Shamkant, N. B. (2007). </w:t>
              </w:r>
              <w:r>
                <w:rPr>
                  <w:i/>
                  <w:iCs/>
                  <w:noProof/>
                  <w:lang w:val="es-ES"/>
                </w:rPr>
                <w:t>Fundamentos de Sistemas de Bases de Datos.</w:t>
              </w:r>
              <w:r>
                <w:rPr>
                  <w:noProof/>
                  <w:lang w:val="es-ES"/>
                </w:rPr>
                <w:t xml:space="preserve"> </w:t>
              </w:r>
              <w:r w:rsidRPr="0028366A">
                <w:rPr>
                  <w:noProof/>
                  <w:lang w:val="en-US"/>
                </w:rPr>
                <w:t>Madrid: Pearson Education.</w:t>
              </w:r>
            </w:p>
            <w:p w:rsidR="000F4483" w:rsidRPr="0028366A" w:rsidRDefault="000F4483" w:rsidP="000F4483">
              <w:pPr>
                <w:pStyle w:val="Bibliografa"/>
                <w:ind w:left="720" w:hanging="720"/>
                <w:rPr>
                  <w:noProof/>
                  <w:lang w:val="en-US"/>
                </w:rPr>
              </w:pPr>
              <w:r w:rsidRPr="0028366A">
                <w:rPr>
                  <w:noProof/>
                  <w:lang w:val="en-US"/>
                </w:rPr>
                <w:t xml:space="preserve">Sierra, K., &amp; Bates, B. (2005). </w:t>
              </w:r>
              <w:r w:rsidRPr="0028366A">
                <w:rPr>
                  <w:i/>
                  <w:iCs/>
                  <w:noProof/>
                  <w:lang w:val="en-US"/>
                </w:rPr>
                <w:t>Head First Java.</w:t>
              </w:r>
              <w:r w:rsidRPr="0028366A">
                <w:rPr>
                  <w:noProof/>
                  <w:lang w:val="en-US"/>
                </w:rPr>
                <w:t xml:space="preserve"> O'Reilly.</w:t>
              </w:r>
            </w:p>
            <w:p w:rsidR="000F4483" w:rsidRPr="0028366A" w:rsidRDefault="000F4483" w:rsidP="000F4483">
              <w:pPr>
                <w:pStyle w:val="Bibliografa"/>
                <w:ind w:left="720" w:hanging="720"/>
                <w:rPr>
                  <w:noProof/>
                  <w:lang w:val="en-US"/>
                </w:rPr>
              </w:pPr>
              <w:r w:rsidRPr="0028366A">
                <w:rPr>
                  <w:noProof/>
                  <w:lang w:val="en-US"/>
                </w:rPr>
                <w:t xml:space="preserve">Silberschatz, A., Korth, H. F., &amp; Sudarshan, S. (2002). </w:t>
              </w:r>
              <w:r>
                <w:rPr>
                  <w:i/>
                  <w:iCs/>
                  <w:noProof/>
                  <w:lang w:val="es-ES"/>
                </w:rPr>
                <w:t>Fundamentos de bases de datos.</w:t>
              </w:r>
              <w:r>
                <w:rPr>
                  <w:noProof/>
                  <w:lang w:val="es-ES"/>
                </w:rPr>
                <w:t xml:space="preserve"> </w:t>
              </w:r>
              <w:r w:rsidRPr="0028366A">
                <w:rPr>
                  <w:noProof/>
                  <w:lang w:val="en-US"/>
                </w:rPr>
                <w:t>Aravaca: McGRAW-HILL.</w:t>
              </w:r>
            </w:p>
            <w:p w:rsidR="000F4483" w:rsidRPr="0028366A" w:rsidRDefault="000F4483" w:rsidP="000F4483">
              <w:pPr>
                <w:pStyle w:val="Bibliografa"/>
                <w:ind w:left="720" w:hanging="720"/>
                <w:rPr>
                  <w:noProof/>
                  <w:lang w:val="en-US"/>
                </w:rPr>
              </w:pPr>
              <w:r w:rsidRPr="0028366A">
                <w:rPr>
                  <w:noProof/>
                  <w:lang w:val="en-US"/>
                </w:rPr>
                <w:t xml:space="preserve">Wiegers, K., &amp; Beatty, J. (2013). </w:t>
              </w:r>
              <w:r w:rsidRPr="0028366A">
                <w:rPr>
                  <w:i/>
                  <w:iCs/>
                  <w:noProof/>
                  <w:lang w:val="en-US"/>
                </w:rPr>
                <w:t>Software Requeriments.</w:t>
              </w:r>
              <w:r w:rsidRPr="0028366A">
                <w:rPr>
                  <w:noProof/>
                  <w:lang w:val="en-US"/>
                </w:rPr>
                <w:t xml:space="preserve"> Redmond: Microsoft Press.</w:t>
              </w:r>
            </w:p>
            <w:p w:rsidR="00275ACB" w:rsidRDefault="00275ACB" w:rsidP="000F4483">
              <w:r>
                <w:rPr>
                  <w:b/>
                  <w:bCs/>
                </w:rPr>
                <w:fldChar w:fldCharType="end"/>
              </w:r>
            </w:p>
          </w:sdtContent>
        </w:sdt>
      </w:sdtContent>
    </w:sdt>
    <w:p w:rsidR="00275ACB" w:rsidRPr="00275ACB" w:rsidRDefault="00275ACB" w:rsidP="00275ACB"/>
    <w:sectPr w:rsidR="00275ACB" w:rsidRPr="00275ACB" w:rsidSect="00C432EC">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9E9" w:rsidRDefault="00AA49E9" w:rsidP="00145F87">
      <w:r>
        <w:separator/>
      </w:r>
    </w:p>
    <w:p w:rsidR="00AA49E9" w:rsidRDefault="00AA49E9" w:rsidP="00145F87"/>
  </w:endnote>
  <w:endnote w:type="continuationSeparator" w:id="0">
    <w:p w:rsidR="00AA49E9" w:rsidRDefault="00AA49E9" w:rsidP="00145F87">
      <w:r>
        <w:continuationSeparator/>
      </w:r>
    </w:p>
    <w:p w:rsidR="00AA49E9" w:rsidRDefault="00AA49E9" w:rsidP="00145F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Raleway">
    <w:altName w:val="Segoe Script"/>
    <w:panose1 w:val="020B0603030101060003"/>
    <w:charset w:val="00"/>
    <w:family w:val="swiss"/>
    <w:pitch w:val="variable"/>
    <w:sig w:usb0="A00002FF" w:usb1="5000205B" w:usb2="00000000" w:usb3="00000000" w:csb0="00000097" w:csb1="00000000"/>
  </w:font>
  <w:font w:name="FZYaoTi">
    <w:altName w:val="方正姚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5B3" w:rsidRPr="005455B3" w:rsidRDefault="005455B3">
    <w:pPr>
      <w:pStyle w:val="Piedepgina"/>
      <w:rPr>
        <w:rFonts w:asciiTheme="majorHAnsi" w:eastAsiaTheme="majorEastAsia" w:hAnsiTheme="majorHAnsi" w:cstheme="majorBidi"/>
        <w:color w:val="0070C0"/>
        <w:sz w:val="40"/>
        <w:szCs w:val="40"/>
      </w:rPr>
    </w:pPr>
  </w:p>
  <w:p w:rsidR="007151ED" w:rsidRDefault="007151ED" w:rsidP="00145F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imes New Roman"/>
        <w:sz w:val="22"/>
        <w:szCs w:val="22"/>
      </w:rPr>
      <w:id w:val="675465502"/>
      <w:docPartObj>
        <w:docPartGallery w:val="Page Numbers (Bottom of Page)"/>
        <w:docPartUnique/>
      </w:docPartObj>
    </w:sdtPr>
    <w:sdtEndPr>
      <w:rPr>
        <w:rFonts w:asciiTheme="majorHAnsi" w:eastAsiaTheme="majorEastAsia" w:hAnsiTheme="majorHAnsi" w:cstheme="majorBidi"/>
        <w:color w:val="0070C0"/>
        <w:sz w:val="40"/>
        <w:szCs w:val="40"/>
      </w:rPr>
    </w:sdtEndPr>
    <w:sdtContent>
      <w:p w:rsidR="005455B3" w:rsidRPr="005455B3" w:rsidRDefault="005455B3">
        <w:pPr>
          <w:pStyle w:val="Piedepgina"/>
          <w:rPr>
            <w:rFonts w:asciiTheme="majorHAnsi" w:eastAsiaTheme="majorEastAsia" w:hAnsiTheme="majorHAnsi" w:cstheme="majorBidi"/>
            <w:color w:val="0070C0"/>
            <w:sz w:val="40"/>
            <w:szCs w:val="40"/>
          </w:rPr>
        </w:pPr>
        <w:r w:rsidRPr="005455B3">
          <w:rPr>
            <w:rFonts w:asciiTheme="minorHAnsi" w:hAnsiTheme="minorHAnsi" w:cs="Times New Roman"/>
            <w:color w:val="0070C0"/>
            <w:sz w:val="22"/>
            <w:szCs w:val="22"/>
          </w:rPr>
          <w:fldChar w:fldCharType="begin"/>
        </w:r>
        <w:r w:rsidRPr="005455B3">
          <w:rPr>
            <w:color w:val="0070C0"/>
          </w:rPr>
          <w:instrText>PAGE   \* MERGEFORMAT</w:instrText>
        </w:r>
        <w:r w:rsidRPr="005455B3">
          <w:rPr>
            <w:rFonts w:asciiTheme="minorHAnsi" w:hAnsiTheme="minorHAnsi" w:cs="Times New Roman"/>
            <w:color w:val="0070C0"/>
            <w:sz w:val="22"/>
            <w:szCs w:val="22"/>
          </w:rPr>
          <w:fldChar w:fldCharType="separate"/>
        </w:r>
        <w:r w:rsidR="00613AA9" w:rsidRPr="00613AA9">
          <w:rPr>
            <w:rFonts w:asciiTheme="majorHAnsi" w:eastAsiaTheme="majorEastAsia" w:hAnsiTheme="majorHAnsi" w:cstheme="majorBidi"/>
            <w:noProof/>
            <w:color w:val="0070C0"/>
            <w:sz w:val="40"/>
            <w:szCs w:val="40"/>
            <w:lang w:val="es-ES"/>
          </w:rPr>
          <w:t>20</w:t>
        </w:r>
        <w:r w:rsidRPr="005455B3">
          <w:rPr>
            <w:rFonts w:asciiTheme="majorHAnsi" w:eastAsiaTheme="majorEastAsia" w:hAnsiTheme="majorHAnsi" w:cstheme="majorBidi"/>
            <w:color w:val="0070C0"/>
            <w:sz w:val="40"/>
            <w:szCs w:val="40"/>
          </w:rPr>
          <w:fldChar w:fldCharType="end"/>
        </w:r>
      </w:p>
    </w:sdtContent>
  </w:sdt>
  <w:p w:rsidR="005455B3" w:rsidRDefault="005455B3" w:rsidP="00145F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9E9" w:rsidRDefault="00AA49E9" w:rsidP="00145F87">
      <w:r>
        <w:separator/>
      </w:r>
    </w:p>
    <w:p w:rsidR="00AA49E9" w:rsidRDefault="00AA49E9" w:rsidP="00145F87"/>
  </w:footnote>
  <w:footnote w:type="continuationSeparator" w:id="0">
    <w:p w:rsidR="00AA49E9" w:rsidRDefault="00AA49E9" w:rsidP="00145F87">
      <w:r>
        <w:continuationSeparator/>
      </w:r>
    </w:p>
    <w:p w:rsidR="00AA49E9" w:rsidRDefault="00AA49E9" w:rsidP="00145F8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 w15:restartNumberingAfterBreak="0">
    <w:nsid w:val="51A205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 w15:restartNumberingAfterBreak="0">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21"/>
    <w:rsid w:val="000744E6"/>
    <w:rsid w:val="000F4483"/>
    <w:rsid w:val="00104D5C"/>
    <w:rsid w:val="00145F87"/>
    <w:rsid w:val="001929FB"/>
    <w:rsid w:val="001F39B0"/>
    <w:rsid w:val="001F6B5F"/>
    <w:rsid w:val="00217CED"/>
    <w:rsid w:val="002522AC"/>
    <w:rsid w:val="00275ACB"/>
    <w:rsid w:val="0028366A"/>
    <w:rsid w:val="002F3DE6"/>
    <w:rsid w:val="00374B92"/>
    <w:rsid w:val="003866C5"/>
    <w:rsid w:val="003F1308"/>
    <w:rsid w:val="00491986"/>
    <w:rsid w:val="00496A97"/>
    <w:rsid w:val="004A11AA"/>
    <w:rsid w:val="0054166E"/>
    <w:rsid w:val="005455B3"/>
    <w:rsid w:val="00613AA9"/>
    <w:rsid w:val="00641262"/>
    <w:rsid w:val="006F0B03"/>
    <w:rsid w:val="007151ED"/>
    <w:rsid w:val="00744C15"/>
    <w:rsid w:val="007518F9"/>
    <w:rsid w:val="007D1303"/>
    <w:rsid w:val="007D6A9A"/>
    <w:rsid w:val="007E774E"/>
    <w:rsid w:val="0082208A"/>
    <w:rsid w:val="00861DE8"/>
    <w:rsid w:val="00867C21"/>
    <w:rsid w:val="008A6A29"/>
    <w:rsid w:val="00A11C38"/>
    <w:rsid w:val="00A8764A"/>
    <w:rsid w:val="00AA49E9"/>
    <w:rsid w:val="00BA1B1E"/>
    <w:rsid w:val="00BA411D"/>
    <w:rsid w:val="00C2768F"/>
    <w:rsid w:val="00C432EC"/>
    <w:rsid w:val="00C72265"/>
    <w:rsid w:val="00CC1992"/>
    <w:rsid w:val="00D616B3"/>
    <w:rsid w:val="00D740CD"/>
    <w:rsid w:val="00D916E6"/>
    <w:rsid w:val="00DD3603"/>
    <w:rsid w:val="00E252AD"/>
    <w:rsid w:val="00E30044"/>
    <w:rsid w:val="00E57AC3"/>
    <w:rsid w:val="00FD747E"/>
    <w:rsid w:val="00FF0DA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390030-566E-4BB5-8611-BE447509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F87"/>
    <w:pPr>
      <w:spacing w:before="40" w:after="40"/>
      <w:jc w:val="both"/>
    </w:pPr>
    <w:rPr>
      <w:rFonts w:ascii="Raleway" w:hAnsi="Raleway"/>
      <w:sz w:val="24"/>
      <w:lang w:val="es-MX"/>
    </w:rPr>
  </w:style>
  <w:style w:type="paragraph" w:styleId="Ttulo1">
    <w:name w:val="heading 1"/>
    <w:basedOn w:val="Ttulo2"/>
    <w:next w:val="Normal"/>
    <w:link w:val="Ttulo1Car"/>
    <w:uiPriority w:val="9"/>
    <w:qFormat/>
    <w:rsid w:val="00145F87"/>
    <w:pPr>
      <w:outlineLvl w:val="0"/>
    </w:pPr>
  </w:style>
  <w:style w:type="paragraph" w:styleId="Ttulo2">
    <w:name w:val="heading 2"/>
    <w:basedOn w:val="Normal"/>
    <w:next w:val="Normal"/>
    <w:link w:val="Ttulo2Car"/>
    <w:uiPriority w:val="9"/>
    <w:unhideWhenUsed/>
    <w:qFormat/>
    <w:rsid w:val="00145F87"/>
    <w:pPr>
      <w:keepNext/>
      <w:keepLines/>
      <w:spacing w:before="160" w:after="0" w:line="240" w:lineRule="auto"/>
      <w:outlineLvl w:val="1"/>
    </w:pPr>
    <w:rPr>
      <w:rFonts w:eastAsiaTheme="majorEastAsia" w:cstheme="majorBidi"/>
      <w:color w:val="0070C0"/>
      <w:sz w:val="28"/>
      <w:szCs w:val="28"/>
    </w:rPr>
  </w:style>
  <w:style w:type="paragraph" w:styleId="Ttulo3">
    <w:name w:val="heading 3"/>
    <w:basedOn w:val="Normal"/>
    <w:next w:val="Normal"/>
    <w:link w:val="Ttulo3C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after="0"/>
      <w:outlineLvl w:val="3"/>
    </w:pPr>
    <w:rPr>
      <w:rFonts w:asciiTheme="majorHAnsi" w:eastAsiaTheme="majorEastAsia" w:hAnsiTheme="majorHAnsi" w:cstheme="majorBidi"/>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F3DE6"/>
    <w:pPr>
      <w:spacing w:after="0" w:line="240" w:lineRule="auto"/>
      <w:contextualSpacing/>
    </w:pPr>
    <w:rPr>
      <w:rFonts w:asciiTheme="majorHAnsi" w:eastAsiaTheme="majorEastAsia" w:hAnsiTheme="majorHAnsi" w:cstheme="majorBidi"/>
      <w:color w:val="0070C0"/>
      <w:spacing w:val="-7"/>
      <w:sz w:val="64"/>
      <w:szCs w:val="64"/>
    </w:rPr>
  </w:style>
  <w:style w:type="character" w:customStyle="1" w:styleId="TtuloCar">
    <w:name w:val="Título Car"/>
    <w:basedOn w:val="Fuentedeprrafopredeter"/>
    <w:link w:val="Ttulo"/>
    <w:uiPriority w:val="10"/>
    <w:rsid w:val="002F3DE6"/>
    <w:rPr>
      <w:rFonts w:asciiTheme="majorHAnsi" w:eastAsiaTheme="majorEastAsia" w:hAnsiTheme="majorHAnsi" w:cstheme="majorBidi"/>
      <w:color w:val="0070C0"/>
      <w:spacing w:val="-7"/>
      <w:sz w:val="64"/>
      <w:szCs w:val="64"/>
      <w:lang w:val="es-MX"/>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sid w:val="00145F87"/>
    <w:rPr>
      <w:rFonts w:ascii="Raleway" w:eastAsiaTheme="majorEastAsia" w:hAnsi="Raleway" w:cstheme="majorBidi"/>
      <w:color w:val="0070C0"/>
      <w:sz w:val="28"/>
      <w:szCs w:val="28"/>
      <w:lang w:val="es-MX"/>
    </w:rPr>
  </w:style>
  <w:style w:type="character" w:customStyle="1" w:styleId="Ttulo2Car">
    <w:name w:val="Título 2 Car"/>
    <w:basedOn w:val="Fuentedeprrafopredeter"/>
    <w:link w:val="Ttulo2"/>
    <w:uiPriority w:val="9"/>
    <w:rsid w:val="00145F87"/>
    <w:rPr>
      <w:rFonts w:ascii="Raleway" w:eastAsiaTheme="majorEastAsia" w:hAnsi="Raleway" w:cstheme="majorBidi"/>
      <w:color w:val="0070C0"/>
      <w:sz w:val="28"/>
      <w:szCs w:val="28"/>
      <w:lang w:val="es-MX"/>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uiPriority w:val="22"/>
    <w:qFormat/>
    <w:rsid w:val="00C432EC"/>
    <w:rPr>
      <w:rFonts w:ascii="Raleway" w:hAnsi="Raleway"/>
      <w:b w:val="0"/>
      <w:i/>
      <w:sz w:val="16"/>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unhideWhenUsed/>
    <w:qFormat/>
    <w:pPr>
      <w:spacing w:line="240" w:lineRule="auto"/>
    </w:pPr>
    <w:rPr>
      <w:b/>
      <w:bCs/>
      <w:color w:val="404040" w:themeColor="text1" w:themeTint="BF"/>
    </w:rPr>
  </w:style>
  <w:style w:type="paragraph" w:styleId="Ttulo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867C21"/>
  </w:style>
  <w:style w:type="paragraph" w:customStyle="1" w:styleId="ScriptTableText">
    <w:name w:val="ScriptTableText"/>
    <w:rsid w:val="0054166E"/>
    <w:pPr>
      <w:spacing w:after="0" w:line="240" w:lineRule="auto"/>
    </w:pPr>
    <w:rPr>
      <w:rFonts w:ascii="Times New Roman" w:eastAsia="Times New Roman" w:hAnsi="Times New Roman" w:cs="Times New Roman"/>
      <w:lang w:eastAsia="en-US"/>
    </w:rPr>
  </w:style>
  <w:style w:type="paragraph" w:styleId="Encabezado">
    <w:name w:val="header"/>
    <w:basedOn w:val="Normal"/>
    <w:link w:val="EncabezadoCar"/>
    <w:uiPriority w:val="99"/>
    <w:unhideWhenUsed/>
    <w:rsid w:val="00BA1B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1B1E"/>
    <w:rPr>
      <w:lang w:val="es-MX"/>
    </w:rPr>
  </w:style>
  <w:style w:type="paragraph" w:styleId="Piedepgina">
    <w:name w:val="footer"/>
    <w:basedOn w:val="Normal"/>
    <w:link w:val="PiedepginaCar"/>
    <w:uiPriority w:val="99"/>
    <w:unhideWhenUsed/>
    <w:rsid w:val="00BA1B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1B1E"/>
    <w:rPr>
      <w:lang w:val="es-MX"/>
    </w:rPr>
  </w:style>
  <w:style w:type="character" w:styleId="Nmerodepgina">
    <w:name w:val="page number"/>
    <w:basedOn w:val="Fuentedeprrafopredeter"/>
    <w:uiPriority w:val="99"/>
    <w:unhideWhenUsed/>
    <w:rsid w:val="00BA1B1E"/>
  </w:style>
  <w:style w:type="paragraph" w:styleId="TDC2">
    <w:name w:val="toc 2"/>
    <w:basedOn w:val="Normal"/>
    <w:next w:val="Normal"/>
    <w:autoRedefine/>
    <w:uiPriority w:val="39"/>
    <w:unhideWhenUsed/>
    <w:rsid w:val="00217CED"/>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217CED"/>
    <w:pPr>
      <w:spacing w:after="100" w:line="259" w:lineRule="auto"/>
    </w:pPr>
    <w:rPr>
      <w:rFonts w:cs="Times New Roman"/>
      <w:sz w:val="22"/>
      <w:szCs w:val="22"/>
    </w:rPr>
  </w:style>
  <w:style w:type="paragraph" w:styleId="TDC3">
    <w:name w:val="toc 3"/>
    <w:basedOn w:val="Normal"/>
    <w:next w:val="Normal"/>
    <w:autoRedefine/>
    <w:uiPriority w:val="39"/>
    <w:unhideWhenUsed/>
    <w:rsid w:val="00217CED"/>
    <w:pPr>
      <w:spacing w:after="100" w:line="259" w:lineRule="auto"/>
      <w:ind w:left="440"/>
    </w:pPr>
    <w:rPr>
      <w:rFonts w:cs="Times New Roman"/>
      <w:sz w:val="22"/>
      <w:szCs w:val="22"/>
    </w:rPr>
  </w:style>
  <w:style w:type="character" w:styleId="Hipervnculo">
    <w:name w:val="Hyperlink"/>
    <w:basedOn w:val="Fuentedeprrafopredeter"/>
    <w:uiPriority w:val="99"/>
    <w:unhideWhenUsed/>
    <w:rsid w:val="00744C15"/>
    <w:rPr>
      <w:color w:val="99CA3C" w:themeColor="hyperlink"/>
      <w:u w:val="single"/>
    </w:rPr>
  </w:style>
  <w:style w:type="paragraph" w:styleId="TDC9">
    <w:name w:val="toc 9"/>
    <w:basedOn w:val="Normal"/>
    <w:next w:val="Normal"/>
    <w:autoRedefine/>
    <w:uiPriority w:val="39"/>
    <w:semiHidden/>
    <w:unhideWhenUsed/>
    <w:rsid w:val="00744C15"/>
    <w:pPr>
      <w:spacing w:after="100"/>
      <w:ind w:left="1600"/>
    </w:pPr>
  </w:style>
  <w:style w:type="paragraph" w:styleId="Bibliografa">
    <w:name w:val="Bibliography"/>
    <w:basedOn w:val="Normal"/>
    <w:next w:val="Normal"/>
    <w:uiPriority w:val="37"/>
    <w:unhideWhenUsed/>
    <w:rsid w:val="00275ACB"/>
  </w:style>
  <w:style w:type="table" w:styleId="Tablaconcuadrcula">
    <w:name w:val="Table Grid"/>
    <w:basedOn w:val="Tablanormal"/>
    <w:uiPriority w:val="39"/>
    <w:rsid w:val="00E252AD"/>
    <w:pPr>
      <w:spacing w:after="0" w:line="240" w:lineRule="auto"/>
    </w:pPr>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6F0B0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0331">
      <w:bodyDiv w:val="1"/>
      <w:marLeft w:val="0"/>
      <w:marRight w:val="0"/>
      <w:marTop w:val="0"/>
      <w:marBottom w:val="0"/>
      <w:divBdr>
        <w:top w:val="none" w:sz="0" w:space="0" w:color="auto"/>
        <w:left w:val="none" w:sz="0" w:space="0" w:color="auto"/>
        <w:bottom w:val="none" w:sz="0" w:space="0" w:color="auto"/>
        <w:right w:val="none" w:sz="0" w:space="0" w:color="auto"/>
      </w:divBdr>
    </w:div>
    <w:div w:id="263995559">
      <w:bodyDiv w:val="1"/>
      <w:marLeft w:val="0"/>
      <w:marRight w:val="0"/>
      <w:marTop w:val="0"/>
      <w:marBottom w:val="0"/>
      <w:divBdr>
        <w:top w:val="none" w:sz="0" w:space="0" w:color="auto"/>
        <w:left w:val="none" w:sz="0" w:space="0" w:color="auto"/>
        <w:bottom w:val="none" w:sz="0" w:space="0" w:color="auto"/>
        <w:right w:val="none" w:sz="0" w:space="0" w:color="auto"/>
      </w:divBdr>
    </w:div>
    <w:div w:id="684020145">
      <w:bodyDiv w:val="1"/>
      <w:marLeft w:val="0"/>
      <w:marRight w:val="0"/>
      <w:marTop w:val="0"/>
      <w:marBottom w:val="0"/>
      <w:divBdr>
        <w:top w:val="none" w:sz="0" w:space="0" w:color="auto"/>
        <w:left w:val="none" w:sz="0" w:space="0" w:color="auto"/>
        <w:bottom w:val="none" w:sz="0" w:space="0" w:color="auto"/>
        <w:right w:val="none" w:sz="0" w:space="0" w:color="auto"/>
      </w:divBdr>
    </w:div>
    <w:div w:id="761531680">
      <w:bodyDiv w:val="1"/>
      <w:marLeft w:val="0"/>
      <w:marRight w:val="0"/>
      <w:marTop w:val="0"/>
      <w:marBottom w:val="0"/>
      <w:divBdr>
        <w:top w:val="none" w:sz="0" w:space="0" w:color="auto"/>
        <w:left w:val="none" w:sz="0" w:space="0" w:color="auto"/>
        <w:bottom w:val="none" w:sz="0" w:space="0" w:color="auto"/>
        <w:right w:val="none" w:sz="0" w:space="0" w:color="auto"/>
      </w:divBdr>
    </w:div>
    <w:div w:id="844857279">
      <w:bodyDiv w:val="1"/>
      <w:marLeft w:val="0"/>
      <w:marRight w:val="0"/>
      <w:marTop w:val="0"/>
      <w:marBottom w:val="0"/>
      <w:divBdr>
        <w:top w:val="none" w:sz="0" w:space="0" w:color="auto"/>
        <w:left w:val="none" w:sz="0" w:space="0" w:color="auto"/>
        <w:bottom w:val="none" w:sz="0" w:space="0" w:color="auto"/>
        <w:right w:val="none" w:sz="0" w:space="0" w:color="auto"/>
      </w:divBdr>
    </w:div>
    <w:div w:id="1027634701">
      <w:bodyDiv w:val="1"/>
      <w:marLeft w:val="0"/>
      <w:marRight w:val="0"/>
      <w:marTop w:val="0"/>
      <w:marBottom w:val="0"/>
      <w:divBdr>
        <w:top w:val="none" w:sz="0" w:space="0" w:color="auto"/>
        <w:left w:val="none" w:sz="0" w:space="0" w:color="auto"/>
        <w:bottom w:val="none" w:sz="0" w:space="0" w:color="auto"/>
        <w:right w:val="none" w:sz="0" w:space="0" w:color="auto"/>
      </w:divBdr>
    </w:div>
    <w:div w:id="1075736597">
      <w:bodyDiv w:val="1"/>
      <w:marLeft w:val="0"/>
      <w:marRight w:val="0"/>
      <w:marTop w:val="0"/>
      <w:marBottom w:val="0"/>
      <w:divBdr>
        <w:top w:val="none" w:sz="0" w:space="0" w:color="auto"/>
        <w:left w:val="none" w:sz="0" w:space="0" w:color="auto"/>
        <w:bottom w:val="none" w:sz="0" w:space="0" w:color="auto"/>
        <w:right w:val="none" w:sz="0" w:space="0" w:color="auto"/>
      </w:divBdr>
    </w:div>
    <w:div w:id="1146433880">
      <w:bodyDiv w:val="1"/>
      <w:marLeft w:val="0"/>
      <w:marRight w:val="0"/>
      <w:marTop w:val="0"/>
      <w:marBottom w:val="0"/>
      <w:divBdr>
        <w:top w:val="none" w:sz="0" w:space="0" w:color="auto"/>
        <w:left w:val="none" w:sz="0" w:space="0" w:color="auto"/>
        <w:bottom w:val="none" w:sz="0" w:space="0" w:color="auto"/>
        <w:right w:val="none" w:sz="0" w:space="0" w:color="auto"/>
      </w:divBdr>
    </w:div>
    <w:div w:id="1216576211">
      <w:bodyDiv w:val="1"/>
      <w:marLeft w:val="0"/>
      <w:marRight w:val="0"/>
      <w:marTop w:val="0"/>
      <w:marBottom w:val="0"/>
      <w:divBdr>
        <w:top w:val="none" w:sz="0" w:space="0" w:color="auto"/>
        <w:left w:val="none" w:sz="0" w:space="0" w:color="auto"/>
        <w:bottom w:val="none" w:sz="0" w:space="0" w:color="auto"/>
        <w:right w:val="none" w:sz="0" w:space="0" w:color="auto"/>
      </w:divBdr>
    </w:div>
    <w:div w:id="1414743201">
      <w:bodyDiv w:val="1"/>
      <w:marLeft w:val="0"/>
      <w:marRight w:val="0"/>
      <w:marTop w:val="0"/>
      <w:marBottom w:val="0"/>
      <w:divBdr>
        <w:top w:val="none" w:sz="0" w:space="0" w:color="auto"/>
        <w:left w:val="none" w:sz="0" w:space="0" w:color="auto"/>
        <w:bottom w:val="none" w:sz="0" w:space="0" w:color="auto"/>
        <w:right w:val="none" w:sz="0" w:space="0" w:color="auto"/>
      </w:divBdr>
    </w:div>
    <w:div w:id="1415399932">
      <w:bodyDiv w:val="1"/>
      <w:marLeft w:val="0"/>
      <w:marRight w:val="0"/>
      <w:marTop w:val="0"/>
      <w:marBottom w:val="0"/>
      <w:divBdr>
        <w:top w:val="none" w:sz="0" w:space="0" w:color="auto"/>
        <w:left w:val="none" w:sz="0" w:space="0" w:color="auto"/>
        <w:bottom w:val="none" w:sz="0" w:space="0" w:color="auto"/>
        <w:right w:val="none" w:sz="0" w:space="0" w:color="auto"/>
      </w:divBdr>
    </w:div>
    <w:div w:id="1777212974">
      <w:bodyDiv w:val="1"/>
      <w:marLeft w:val="0"/>
      <w:marRight w:val="0"/>
      <w:marTop w:val="0"/>
      <w:marBottom w:val="0"/>
      <w:divBdr>
        <w:top w:val="none" w:sz="0" w:space="0" w:color="auto"/>
        <w:left w:val="none" w:sz="0" w:space="0" w:color="auto"/>
        <w:bottom w:val="none" w:sz="0" w:space="0" w:color="auto"/>
        <w:right w:val="none" w:sz="0" w:space="0" w:color="auto"/>
      </w:divBdr>
    </w:div>
    <w:div w:id="1829859666">
      <w:bodyDiv w:val="1"/>
      <w:marLeft w:val="0"/>
      <w:marRight w:val="0"/>
      <w:marTop w:val="0"/>
      <w:marBottom w:val="0"/>
      <w:divBdr>
        <w:top w:val="none" w:sz="0" w:space="0" w:color="auto"/>
        <w:left w:val="none" w:sz="0" w:space="0" w:color="auto"/>
        <w:bottom w:val="none" w:sz="0" w:space="0" w:color="auto"/>
        <w:right w:val="none" w:sz="0" w:space="0" w:color="auto"/>
      </w:divBdr>
    </w:div>
    <w:div w:id="201741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KENSES\AppData\Roaming\Microsoft\Templates\Dise&#241;o%20de%20facet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70928B12244B63AADEC2A5909130F5"/>
        <w:category>
          <w:name w:val="General"/>
          <w:gallery w:val="placeholder"/>
        </w:category>
        <w:types>
          <w:type w:val="bbPlcHdr"/>
        </w:types>
        <w:behaviors>
          <w:behavior w:val="content"/>
        </w:behaviors>
        <w:guid w:val="{F0B04303-3423-4B89-BB81-1F56CCACBDAD}"/>
      </w:docPartPr>
      <w:docPartBody>
        <w:p w:rsidR="00E622FA" w:rsidRDefault="004A2563" w:rsidP="004A2563">
          <w:pPr>
            <w:pStyle w:val="1070928B12244B63AADEC2A5909130F5"/>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5D005CFF5C9A4DC6872B34DCD481BA73"/>
        <w:category>
          <w:name w:val="General"/>
          <w:gallery w:val="placeholder"/>
        </w:category>
        <w:types>
          <w:type w:val="bbPlcHdr"/>
        </w:types>
        <w:behaviors>
          <w:behavior w:val="content"/>
        </w:behaviors>
        <w:guid w:val="{02AB0959-22E3-4F90-B405-0B05DC39BFCE}"/>
      </w:docPartPr>
      <w:docPartBody>
        <w:p w:rsidR="00E622FA" w:rsidRDefault="004A2563" w:rsidP="004A2563">
          <w:pPr>
            <w:pStyle w:val="5D005CFF5C9A4DC6872B34DCD481BA73"/>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Raleway">
    <w:altName w:val="Segoe Script"/>
    <w:panose1 w:val="020B0603030101060003"/>
    <w:charset w:val="00"/>
    <w:family w:val="swiss"/>
    <w:pitch w:val="variable"/>
    <w:sig w:usb0="A00002FF" w:usb1="5000205B" w:usb2="00000000" w:usb3="00000000" w:csb0="00000097"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63"/>
    <w:rsid w:val="00097615"/>
    <w:rsid w:val="00107297"/>
    <w:rsid w:val="003868E9"/>
    <w:rsid w:val="003C34B0"/>
    <w:rsid w:val="004A2563"/>
    <w:rsid w:val="004E3D71"/>
    <w:rsid w:val="005F66CB"/>
    <w:rsid w:val="007554AB"/>
    <w:rsid w:val="007B686C"/>
    <w:rsid w:val="008E283C"/>
    <w:rsid w:val="009F0B85"/>
    <w:rsid w:val="00E622F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70928B12244B63AADEC2A5909130F5">
    <w:name w:val="1070928B12244B63AADEC2A5909130F5"/>
    <w:rsid w:val="004A2563"/>
  </w:style>
  <w:style w:type="paragraph" w:customStyle="1" w:styleId="5D005CFF5C9A4DC6872B34DCD481BA73">
    <w:name w:val="5D005CFF5C9A4DC6872B34DCD481BA73"/>
    <w:rsid w:val="004A2563"/>
  </w:style>
  <w:style w:type="paragraph" w:customStyle="1" w:styleId="7200FF33F9DC4DDDBB5C24937986E957">
    <w:name w:val="7200FF33F9DC4DDDBB5C24937986E957"/>
    <w:rsid w:val="004A2563"/>
  </w:style>
  <w:style w:type="paragraph" w:customStyle="1" w:styleId="8EA04B0D1EA441899AFDA6980691ABC0">
    <w:name w:val="8EA04B0D1EA441899AFDA6980691ABC0"/>
    <w:rsid w:val="004A2563"/>
  </w:style>
  <w:style w:type="paragraph" w:customStyle="1" w:styleId="B62A1C554B7840F993BCBFDBF0CA16C6">
    <w:name w:val="B62A1C554B7840F993BCBFDBF0CA16C6"/>
    <w:rsid w:val="004A2563"/>
  </w:style>
  <w:style w:type="paragraph" w:customStyle="1" w:styleId="582B788E78F94C5A9AEFDCCDB77DE33A">
    <w:name w:val="582B788E78F94C5A9AEFDCCDB77DE33A"/>
    <w:rsid w:val="004A2563"/>
  </w:style>
  <w:style w:type="paragraph" w:customStyle="1" w:styleId="C088DD55D975472BBD8B7AFF535A14CF">
    <w:name w:val="C088DD55D975472BBD8B7AFF535A14CF"/>
    <w:rsid w:val="004A2563"/>
  </w:style>
  <w:style w:type="paragraph" w:customStyle="1" w:styleId="6132013A51D24E0D922FC693A73805DD">
    <w:name w:val="6132013A51D24E0D922FC693A73805DD"/>
    <w:rsid w:val="004A2563"/>
  </w:style>
  <w:style w:type="paragraph" w:customStyle="1" w:styleId="F8EF975A807B4E6A928BDE621F350D83">
    <w:name w:val="F8EF975A807B4E6A928BDE621F350D83"/>
    <w:rsid w:val="004A2563"/>
  </w:style>
  <w:style w:type="paragraph" w:customStyle="1" w:styleId="D998B9F9533A4BA49209763BBC15CC43">
    <w:name w:val="D998B9F9533A4BA49209763BBC15CC43"/>
    <w:rsid w:val="004A2563"/>
  </w:style>
  <w:style w:type="paragraph" w:customStyle="1" w:styleId="E6CB7223D70441ABA767D9FE3A65F8EF">
    <w:name w:val="E6CB7223D70441ABA767D9FE3A65F8EF"/>
    <w:rsid w:val="004A2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8 de junio de 2016</PublishDate>
  <Abstract/>
  <CompanyAddress>Ingeniería de Software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Ora16</b:Tag>
    <b:SourceType>InternetSite</b:SourceType>
    <b:Guid>{EFE9536C-1795-4C7E-9B6B-D8115AFAB056}</b:Guid>
    <b:Title>Oracle</b:Title>
    <b:Year>2016</b:Year>
    <b:Author>
      <b:Author>
        <b:Corporate>Oracle</b:Corporate>
      </b:Author>
    </b:Author>
    <b:Month>06</b:Month>
    <b:Day>08</b:Day>
    <b:URL>http://docs.oracle.com/javase/7</b:URL>
    <b:RefOrder>1</b:RefOrder>
  </b:Source>
  <b:Source>
    <b:Tag>Sil02</b:Tag>
    <b:SourceType>Book</b:SourceType>
    <b:Guid>{1BDF3EA0-2D62-442D-B131-50D7FFDDE2D2}</b:Guid>
    <b:Title>Fundamentos de bases de datos</b:Title>
    <b:Year>2002</b:Year>
    <b:Author>
      <b:Author>
        <b:NameList>
          <b:Person>
            <b:Last>Silberschatz</b:Last>
            <b:First>Avi</b:First>
          </b:Person>
          <b:Person>
            <b:Last>Korth</b:Last>
            <b:Middle>F.</b:Middle>
            <b:First>Henry</b:First>
          </b:Person>
          <b:Person>
            <b:Last>Sudarshan</b:Last>
            <b:First>S.</b:First>
          </b:Person>
        </b:NameList>
      </b:Author>
    </b:Author>
    <b:City>Aravaca</b:City>
    <b:Publisher>McGRAW-HILL</b:Publisher>
    <b:RefOrder>2</b:RefOrder>
  </b:Source>
  <b:Source>
    <b:Tag>Wie13</b:Tag>
    <b:SourceType>Book</b:SourceType>
    <b:Guid>{C7821F09-B4F3-4630-85D0-9DB77FA5D106}</b:Guid>
    <b:Title>Software Requeriments</b:Title>
    <b:Year>2013</b:Year>
    <b:City>Redmond</b:City>
    <b:Publisher>Microsoft Press</b:Publisher>
    <b:Author>
      <b:Author>
        <b:NameList>
          <b:Person>
            <b:Last>Wiegers</b:Last>
            <b:First>Karl</b:First>
          </b:Person>
          <b:Person>
            <b:Last>Beatty</b:Last>
            <b:First>Joy</b:First>
          </b:Person>
        </b:NameList>
      </b:Author>
    </b:Author>
    <b:RefOrder>3</b:RefOrder>
  </b:Source>
  <b:Source>
    <b:Tag>Alb03</b:Tag>
    <b:SourceType>Book</b:SourceType>
    <b:Guid>{3F121B5E-9171-4971-B55C-DC1D42D4D4FA}</b:Guid>
    <b:Title>The Art of Software Architecture Design Methods Techniques</b:Title>
    <b:Year>2003</b:Year>
    <b:Publisher>Wiley</b:Publisher>
    <b:Author>
      <b:Author>
        <b:NameList>
          <b:Person>
            <b:Last>Albin</b:Last>
            <b:Middle>T.</b:Middle>
            <b:First>Stephen </b:First>
          </b:Person>
        </b:NameList>
      </b:Author>
    </b:Author>
    <b:RefOrder>4</b:RefOrder>
  </b:Source>
  <b:Source>
    <b:Tag>Lon14</b:Tag>
    <b:SourceType>Book</b:SourceType>
    <b:Guid>{1B197C9A-BA06-4F67-8AD9-8DAAE0140E21}</b:Guid>
    <b:Title>Java Coding Guidelines</b:Title>
    <b:Year>2014</b:Year>
    <b:City>United States of America</b:City>
    <b:Publisher>Addison-Wesley</b:Publisher>
    <b:Author>
      <b:Author>
        <b:NameList>
          <b:Person>
            <b:Last>Long</b:Last>
            <b:First>Fred</b:First>
          </b:Person>
          <b:Person>
            <b:Last>Mohindra</b:Last>
            <b:First>Dhruv</b:First>
          </b:Person>
          <b:Person>
            <b:Last>Seacord</b:Last>
            <b:Middle>C.</b:Middle>
            <b:First>Robert</b:First>
          </b:Person>
          <b:Person>
            <b:Last>Sutherland</b:Last>
            <b:Middle>F.</b:Middle>
            <b:First>Dean</b:First>
          </b:Person>
          <b:Person>
            <b:Last>Svoboda</b:Last>
            <b:First>David</b:First>
          </b:Person>
        </b:NameList>
      </b:Author>
    </b:Author>
    <b:RefOrder>5</b:RefOrder>
  </b:Source>
  <b:Source>
    <b:Tag>McC04</b:Tag>
    <b:SourceType>Book</b:SourceType>
    <b:Guid>{17D53DC8-6B7F-4539-B2B8-4148983D60A3}</b:Guid>
    <b:Title>Complete Code</b:Title>
    <b:Year>2004</b:Year>
    <b:City>Redmond</b:City>
    <b:Publisher>Microsoft Press</b:Publisher>
    <b:Author>
      <b:Author>
        <b:NameList>
          <b:Person>
            <b:Last>McConnell</b:Last>
            <b:First>Steve</b:First>
          </b:Person>
        </b:NameList>
      </b:Author>
    </b:Author>
    <b:RefOrder>6</b:RefOrder>
  </b:Source>
  <b:Source>
    <b:Tag>Dei08</b:Tag>
    <b:SourceType>Book</b:SourceType>
    <b:Guid>{75E8E5F6-447E-43AE-B3C6-1410B9D17DA4}</b:Guid>
    <b:Title>Cómo programar en java.</b:Title>
    <b:Year>2008</b:Year>
    <b:City>Estado de México</b:City>
    <b:Publisher>Pearson Educación</b:Publisher>
    <b:Author>
      <b:Author>
        <b:Corporate>Deitel &amp; Associates, Inc</b:Corporate>
      </b:Author>
    </b:Author>
    <b:RefOrder>7</b:RefOrder>
  </b:Source>
  <b:Source>
    <b:Tag>Sie05</b:Tag>
    <b:SourceType>Book</b:SourceType>
    <b:Guid>{A5F12997-D3F2-4F1E-808F-74E61B600C54}</b:Guid>
    <b:Title>Head First Java</b:Title>
    <b:Year>2005</b:Year>
    <b:Publisher>O'Reilly</b:Publisher>
    <b:Author>
      <b:Author>
        <b:NameList>
          <b:Person>
            <b:Last>Sierra</b:Last>
            <b:First>Kathy</b:First>
          </b:Person>
          <b:Person>
            <b:Last>Bates</b:Last>
            <b:First>Bert</b:First>
          </b:Person>
        </b:NameList>
      </b:Author>
    </b:Author>
    <b:RefOrder>8</b:RefOrder>
  </b:Source>
  <b:Source>
    <b:Tag>Dei16</b:Tag>
    <b:SourceType>Book</b:SourceType>
    <b:Guid>{7E5D6128-E630-4632-AD00-657E3DB4E124}</b:Guid>
    <b:Author>
      <b:Author>
        <b:Corporate>Deitel &amp; Associates,Inc</b:Corporate>
      </b:Author>
    </b:Author>
    <b:Title>Java como programar</b:Title>
    <b:Year>2016</b:Year>
    <b:City>Ciudad de México</b:City>
    <b:Publisher>Prentice Hall</b:Publisher>
    <b:RefOrder>9</b:RefOrder>
  </b:Source>
  <b:Source>
    <b:Tag>Ram07</b:Tag>
    <b:SourceType>Book</b:SourceType>
    <b:Guid>{5CD9EF40-E85C-4077-A6FE-F57510C61CA2}</b:Guid>
    <b:Title>Fundamentos de Sistemas de Bases de Datos</b:Title>
    <b:Year>2007</b:Year>
    <b:City>Madrid</b:City>
    <b:Publisher>Pearson Education</b:Publisher>
    <b:Author>
      <b:Author>
        <b:NameList>
          <b:Person>
            <b:Last>Ramirez</b:Last>
            <b:First>Ehmasri</b:First>
          </b:Person>
          <b:Person>
            <b:Last>Shamkant</b:Last>
            <b:Middle>B.</b:Middle>
            <b:First>Navathe</b:First>
          </b:Person>
        </b:NameList>
      </b:Author>
    </b:Author>
    <b:RefOrder>10</b:RefOrder>
  </b:Source>
  <b:Source>
    <b:Tag>Bol08</b:Tag>
    <b:SourceType>Book</b:SourceType>
    <b:Guid>{6889E921-A067-4565-B6D0-1655063E961F}</b:Guid>
    <b:Title>Pruebas de software y JUnit</b:Title>
    <b:Year>2008</b:Year>
    <b:City>Madrid</b:City>
    <b:Publisher>Pearson Educación</b:Publisher>
    <b:Author>
      <b:Author>
        <b:NameList>
          <b:Person>
            <b:Last>Bolaños</b:Last>
            <b:Middle> Alonso</b:Middle>
            <b:First>Daniel</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3.xml><?xml version="1.0" encoding="utf-8"?>
<ds:datastoreItem xmlns:ds="http://schemas.openxmlformats.org/officeDocument/2006/customXml" ds:itemID="{45AE779E-1552-45C6-BE58-C13B8FAB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faceta.dotx</Template>
  <TotalTime>1</TotalTime>
  <Pages>24</Pages>
  <Words>2637</Words>
  <Characters>14505</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entrega final</vt:lpstr>
      <vt:lpstr/>
    </vt:vector>
  </TitlesOfParts>
  <Company>Universidad VEracruzana</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entrega final</dc:title>
  <dc:subject>Entrega de documento final</dc:subject>
  <dc:creator>Luis Fernando Gomez Alejandre                                              Francisco Gerardo Mares Solano</dc:creator>
  <cp:keywords/>
  <cp:lastModifiedBy>Luis Fernando Gomez Alejandre</cp:lastModifiedBy>
  <cp:revision>2</cp:revision>
  <dcterms:created xsi:type="dcterms:W3CDTF">2016-06-08T18:32:00Z</dcterms:created>
  <dcterms:modified xsi:type="dcterms:W3CDTF">2016-06-08T18:32:00Z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